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16DD1025" w:rsidR="009A34F6" w:rsidRPr="00E824F4" w:rsidRDefault="00DA4F8F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F59C0">
            <w:t>March</w:t>
          </w:r>
          <w:r w:rsidR="00CE2098">
            <w:t xml:space="preserve"> </w:t>
          </w:r>
          <w:r w:rsidR="00A72A35">
            <w:t>10</w:t>
          </w:r>
          <w:r w:rsidR="00F76947">
            <w:t>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3E941CF9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A72A35">
            <w:t>March 10,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 xml:space="preserve">Andrew </w:t>
      </w:r>
      <w:proofErr w:type="spellStart"/>
      <w:r>
        <w:t>Hartwig</w:t>
      </w:r>
      <w:proofErr w:type="spellEnd"/>
      <w:r>
        <w:t>, Liz Stacey, and Taylor Watson.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1D055A87" w:rsidR="009A34F6" w:rsidRPr="00A32DE9" w:rsidRDefault="00DA4F8F">
      <w:r>
        <w:t xml:space="preserve">New technology to show; react </w:t>
      </w:r>
      <w:proofErr w:type="spellStart"/>
      <w:r>
        <w:t>cordova</w:t>
      </w:r>
      <w:proofErr w:type="spellEnd"/>
      <w:r>
        <w:t xml:space="preserve"> stack</w:t>
      </w:r>
      <w:r w:rsidR="005F59C0">
        <w:t>.</w:t>
      </w:r>
      <w:r>
        <w:t xml:space="preserve"> Project Presentation</w:t>
      </w:r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1AFB705F" w14:textId="3D4D11C3" w:rsidR="009A34F6" w:rsidRPr="00A32DE9" w:rsidRDefault="00DA4F8F">
      <w:r>
        <w:t xml:space="preserve">Updated binder with new use case stories, and updated </w:t>
      </w:r>
      <w:proofErr w:type="gramStart"/>
      <w:r>
        <w:t>minutes</w:t>
      </w:r>
      <w:proofErr w:type="gramEnd"/>
      <w:r>
        <w:t xml:space="preserve"> notes. Cleaner organization. </w:t>
      </w:r>
      <w:r w:rsidR="00CE2098">
        <w:t xml:space="preserve"> </w:t>
      </w:r>
    </w:p>
    <w:p w14:paraId="3B12B92A" w14:textId="77777777" w:rsidR="009A34F6" w:rsidRDefault="009A34F6" w:rsidP="000534FF">
      <w:pPr>
        <w:pStyle w:val="Heading2"/>
      </w:pPr>
      <w:r>
        <w:t>Agenda for Next Meeting</w:t>
      </w:r>
    </w:p>
    <w:p w14:paraId="58565321" w14:textId="15FB6149" w:rsidR="009A34F6" w:rsidRPr="00A32DE9" w:rsidRDefault="00DA4F8F">
      <w:r>
        <w:t>Application development status</w:t>
      </w:r>
      <w:r w:rsidR="00B8376C">
        <w:t>.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093BCB38" w:rsidR="009A34F6" w:rsidRDefault="009A34F6">
      <w:r>
        <w:t xml:space="preserve">Meeting was adjourned at </w:t>
      </w:r>
      <w:r w:rsidR="00CE2098">
        <w:t>1</w:t>
      </w:r>
      <w:bookmarkStart w:id="0" w:name="_GoBack"/>
      <w:bookmarkEnd w:id="0"/>
      <w:r w:rsidR="00741D28">
        <w:t>:</w:t>
      </w:r>
      <w:r w:rsidR="00DA4F8F">
        <w:t>3</w:t>
      </w:r>
      <w:r w:rsidR="005F59C0">
        <w:t>0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 xml:space="preserve">. The next general meeting will be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7F146B32299F3D409E03FE510A2ADBC8"/>
          </w:placeholder>
          <w:date w:fullDate="2016-03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DA4F8F">
            <w:t>March 17, 2016</w:t>
          </w:r>
        </w:sdtContent>
      </w:sdt>
      <w:r w:rsidR="00272ABC">
        <w:t>,</w:t>
      </w:r>
      <w:r>
        <w:t xml:space="preserve"> </w:t>
      </w:r>
      <w:r w:rsidR="00741D28">
        <w:t>at Conestoga College</w:t>
      </w:r>
      <w:r>
        <w:t>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 xml:space="preserve">Andrew </w:t>
      </w:r>
      <w:proofErr w:type="spellStart"/>
      <w:r w:rsidR="00741D28">
        <w:t>Hartwig</w:t>
      </w:r>
      <w:proofErr w:type="spellEnd"/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0A17BE"/>
    <w:rsid w:val="00122C72"/>
    <w:rsid w:val="0014349C"/>
    <w:rsid w:val="001D11AF"/>
    <w:rsid w:val="00272ABC"/>
    <w:rsid w:val="00316C23"/>
    <w:rsid w:val="003218DF"/>
    <w:rsid w:val="003F22E2"/>
    <w:rsid w:val="00484405"/>
    <w:rsid w:val="005578C9"/>
    <w:rsid w:val="005F59C0"/>
    <w:rsid w:val="00610188"/>
    <w:rsid w:val="00646379"/>
    <w:rsid w:val="0069738C"/>
    <w:rsid w:val="00741D28"/>
    <w:rsid w:val="00780BF7"/>
    <w:rsid w:val="00841320"/>
    <w:rsid w:val="00925500"/>
    <w:rsid w:val="009A34F6"/>
    <w:rsid w:val="00A1127D"/>
    <w:rsid w:val="00A32DE9"/>
    <w:rsid w:val="00A72A35"/>
    <w:rsid w:val="00B8376C"/>
    <w:rsid w:val="00CE2098"/>
    <w:rsid w:val="00D930E5"/>
    <w:rsid w:val="00DA4F8F"/>
    <w:rsid w:val="00DB3CF3"/>
    <w:rsid w:val="00E44288"/>
    <w:rsid w:val="00E5029D"/>
    <w:rsid w:val="00E824F4"/>
    <w:rsid w:val="00F20F73"/>
    <w:rsid w:val="00F756A7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1242AD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1242AD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1242AD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1242AD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1242AD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1242AD" w:rsidRDefault="009B2AC2">
          <w:pPr>
            <w:pStyle w:val="D8FC3B72CA65914EA6C61AFB7742BC89"/>
          </w:pPr>
          <w:r>
            <w:t>[Facilitator Name]</w:t>
          </w:r>
        </w:p>
      </w:docPartBody>
    </w:docPart>
    <w:docPart>
      <w:docPartPr>
        <w:name w:val="7F146B32299F3D409E03FE510A2A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D533-7021-6E47-8CF1-79EB3ADED471}"/>
      </w:docPartPr>
      <w:docPartBody>
        <w:p w:rsidR="001242AD" w:rsidRDefault="009B2AC2">
          <w:pPr>
            <w:pStyle w:val="7F146B32299F3D409E03FE510A2ADBC8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1242AD"/>
    <w:rsid w:val="002F00A6"/>
    <w:rsid w:val="00897EAC"/>
    <w:rsid w:val="009B2AC2"/>
    <w:rsid w:val="00A8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3</TotalTime>
  <Pages>1</Pages>
  <Words>104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Microsoft Office User</cp:lastModifiedBy>
  <cp:revision>3</cp:revision>
  <cp:lastPrinted>2012-01-04T23:03:00Z</cp:lastPrinted>
  <dcterms:created xsi:type="dcterms:W3CDTF">2016-03-17T16:39:00Z</dcterms:created>
  <dcterms:modified xsi:type="dcterms:W3CDTF">2016-03-17T16:42:00Z</dcterms:modified>
  <cp:category>March 10,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