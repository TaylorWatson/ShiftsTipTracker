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F14898C16DF50142A001CAC27ED630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5983FE3" w14:textId="77777777" w:rsidR="009A34F6" w:rsidRPr="005578C9" w:rsidRDefault="00741D28" w:rsidP="005578C9">
          <w:pPr>
            <w:pStyle w:val="Organization"/>
          </w:pPr>
          <w:r>
            <w:t>Shift Tips Tracker</w:t>
          </w:r>
        </w:p>
      </w:sdtContent>
    </w:sdt>
    <w:p w14:paraId="0CD795ED" w14:textId="77777777" w:rsidR="00272ABC" w:rsidRDefault="009A34F6" w:rsidP="005578C9">
      <w:pPr>
        <w:pStyle w:val="Heading1"/>
      </w:pPr>
      <w:r w:rsidRPr="005578C9">
        <w:t>Meeting Minutes</w:t>
      </w:r>
    </w:p>
    <w:p w14:paraId="459F49E3" w14:textId="21B3AECE" w:rsidR="009A34F6" w:rsidRPr="00E824F4" w:rsidRDefault="00484405" w:rsidP="005578C9">
      <w:pPr>
        <w:pStyle w:val="Heading1"/>
      </w:pPr>
      <w:sdt>
        <w:sdtPr>
          <w:alias w:val="Date"/>
          <w:tag w:val="Date"/>
          <w:id w:val="976303751"/>
          <w:placeholder>
            <w:docPart w:val="71ED0D6899BFFB45A67741E5E55A646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741D28">
            <w:t xml:space="preserve">January </w:t>
          </w:r>
          <w:r>
            <w:t>26</w:t>
          </w:r>
          <w:r w:rsidR="00741D28">
            <w:t>, 2016</w:t>
          </w:r>
        </w:sdtContent>
      </w:sdt>
    </w:p>
    <w:p w14:paraId="0AE26A6D" w14:textId="77777777" w:rsidR="009A34F6" w:rsidRPr="00E824F4" w:rsidRDefault="000534FF" w:rsidP="005578C9">
      <w:pPr>
        <w:pStyle w:val="Heading2"/>
      </w:pPr>
      <w:r>
        <w:t>Opening</w:t>
      </w:r>
    </w:p>
    <w:p w14:paraId="2B198CB9" w14:textId="62366A51"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9A6ADC8666715348A235EB2B51C0910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41D28">
            <w:t>Shift Tips Tracker</w:t>
          </w:r>
        </w:sdtContent>
      </w:sdt>
      <w:r>
        <w:t xml:space="preserve"> was called to order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C2C5EB9116C8A46B1B48A2DADDD3EAF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484405">
            <w:t>January 26, 2016</w:t>
          </w:r>
        </w:sdtContent>
      </w:sdt>
      <w:r>
        <w:t xml:space="preserve"> </w:t>
      </w:r>
      <w:r w:rsidR="00741D28">
        <w:t>at Conestoga College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832"/>
          <w:placeholder>
            <w:docPart w:val="0CDDD02CDCBF3745A4FF5399B90F467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>.</w:t>
      </w:r>
    </w:p>
    <w:p w14:paraId="0E3866BB" w14:textId="77777777" w:rsidR="009A34F6" w:rsidRDefault="000534FF" w:rsidP="005578C9">
      <w:pPr>
        <w:pStyle w:val="Heading2"/>
      </w:pPr>
      <w:r>
        <w:t>Present</w:t>
      </w:r>
    </w:p>
    <w:p w14:paraId="24C9DF63" w14:textId="77777777" w:rsidR="009A34F6" w:rsidRDefault="00741D28" w:rsidP="00741D28">
      <w:r>
        <w:t xml:space="preserve">Andrew </w:t>
      </w:r>
      <w:proofErr w:type="spellStart"/>
      <w:r>
        <w:t>Hartwig</w:t>
      </w:r>
      <w:proofErr w:type="spellEnd"/>
      <w:r>
        <w:t>, Liz Stacey, and Taylor Watson.</w:t>
      </w:r>
    </w:p>
    <w:p w14:paraId="6F8BAF6E" w14:textId="77777777" w:rsidR="009A34F6" w:rsidRDefault="009A34F6" w:rsidP="000534FF">
      <w:pPr>
        <w:pStyle w:val="Heading2"/>
      </w:pPr>
      <w:r>
        <w:t>Open Issues</w:t>
      </w:r>
    </w:p>
    <w:p w14:paraId="5CD60053" w14:textId="0B96B8A2" w:rsidR="009A34F6" w:rsidRPr="00A32DE9" w:rsidRDefault="00484405">
      <w:r>
        <w:t>Use case diagrams, Analysis level class diagrams, system sequence diagrams.</w:t>
      </w:r>
    </w:p>
    <w:p w14:paraId="18D7699D" w14:textId="77777777" w:rsidR="009A34F6" w:rsidRDefault="009A34F6" w:rsidP="000534FF">
      <w:pPr>
        <w:pStyle w:val="Heading2"/>
      </w:pPr>
      <w:r>
        <w:t>New Business</w:t>
      </w:r>
    </w:p>
    <w:p w14:paraId="1AFB705F" w14:textId="1ACA3E17" w:rsidR="009A34F6" w:rsidRPr="00A32DE9" w:rsidRDefault="00484405">
      <w:r>
        <w:t xml:space="preserve">Discussed and shared use case diagrams with Liz to give her a broad understanding of the application that will be getting written. </w:t>
      </w:r>
      <w:proofErr w:type="spellStart"/>
      <w:r>
        <w:t>Analyisis</w:t>
      </w:r>
      <w:proofErr w:type="spellEnd"/>
      <w:r>
        <w:t xml:space="preserve"> level class diagrams to explain the model layout of our application. System sequence diagrams shared to guide through start to finish the functionality of our application.</w:t>
      </w:r>
    </w:p>
    <w:p w14:paraId="3B12B92A" w14:textId="77777777" w:rsidR="009A34F6" w:rsidRDefault="009A34F6" w:rsidP="000534FF">
      <w:pPr>
        <w:pStyle w:val="Heading2"/>
      </w:pPr>
      <w:r>
        <w:t>Agenda for Next Meeting</w:t>
      </w:r>
    </w:p>
    <w:p w14:paraId="58565321" w14:textId="6F5B2495" w:rsidR="009A34F6" w:rsidRPr="00A32DE9" w:rsidRDefault="00484405">
      <w:r>
        <w:t>User Interface prototype, discussion of project and presentation.</w:t>
      </w:r>
    </w:p>
    <w:p w14:paraId="02BFEEC9" w14:textId="77777777" w:rsidR="009A34F6" w:rsidRDefault="000534FF" w:rsidP="005578C9">
      <w:pPr>
        <w:pStyle w:val="Heading2"/>
      </w:pPr>
      <w:r>
        <w:t>Adjournment</w:t>
      </w:r>
    </w:p>
    <w:p w14:paraId="183847AC" w14:textId="1C81F47C" w:rsidR="009A34F6" w:rsidRDefault="009A34F6">
      <w:r>
        <w:t xml:space="preserve">Meeting was adjourned at </w:t>
      </w:r>
      <w:r w:rsidR="00741D28">
        <w:t>12:</w:t>
      </w:r>
      <w:r w:rsidR="00484405">
        <w:t>30</w:t>
      </w:r>
      <w:r>
        <w:t xml:space="preserve"> by</w:t>
      </w:r>
      <w:r w:rsidR="00272ABC">
        <w:t xml:space="preserve"> </w:t>
      </w:r>
      <w:sdt>
        <w:sdtPr>
          <w:alias w:val="Name"/>
          <w:tag w:val="Name"/>
          <w:id w:val="976303983"/>
          <w:placeholder>
            <w:docPart w:val="D8FC3B72CA65914EA6C61AFB7742BC8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741D28">
            <w:t xml:space="preserve">Andrew </w:t>
          </w:r>
          <w:proofErr w:type="spellStart"/>
          <w:r w:rsidR="00741D28">
            <w:t>Hartwig</w:t>
          </w:r>
          <w:proofErr w:type="spellEnd"/>
        </w:sdtContent>
      </w:sdt>
      <w:r>
        <w:t xml:space="preserve">. The next general meeting will be at </w:t>
      </w:r>
      <w:r w:rsidR="00741D28">
        <w:t>12:00</w:t>
      </w:r>
      <w:r>
        <w:t xml:space="preserve"> on </w:t>
      </w:r>
      <w:sdt>
        <w:sdtPr>
          <w:alias w:val="Date"/>
          <w:tag w:val="Date"/>
          <w:id w:val="976304011"/>
          <w:placeholder>
            <w:docPart w:val="7F146B32299F3D409E03FE510A2ADBC8"/>
          </w:placeholder>
          <w:date w:fullDate="2016-0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84405">
            <w:t>February 2, 2016</w:t>
          </w:r>
        </w:sdtContent>
      </w:sdt>
      <w:r w:rsidR="00272ABC">
        <w:t>,</w:t>
      </w:r>
      <w:r>
        <w:t xml:space="preserve"> </w:t>
      </w:r>
      <w:r w:rsidR="00741D28">
        <w:t>at Conestoga College</w:t>
      </w:r>
      <w:r>
        <w:t>.</w:t>
      </w:r>
    </w:p>
    <w:p w14:paraId="4222633C" w14:textId="77777777" w:rsidR="009A34F6" w:rsidRDefault="009A34F6" w:rsidP="005578C9">
      <w:r>
        <w:t>Minutes submitted by:</w:t>
      </w:r>
      <w:r>
        <w:tab/>
      </w:r>
      <w:r w:rsidR="00741D28">
        <w:t>Andrew</w:t>
      </w:r>
      <w:bookmarkStart w:id="0" w:name="_GoBack"/>
      <w:bookmarkEnd w:id="0"/>
      <w:r w:rsidR="00741D28">
        <w:t xml:space="preserve"> </w:t>
      </w:r>
      <w:proofErr w:type="spellStart"/>
      <w:r w:rsidR="00741D28">
        <w:t>Hartwig</w:t>
      </w:r>
      <w:proofErr w:type="spellEnd"/>
    </w:p>
    <w:p w14:paraId="3C45C5CB" w14:textId="77777777" w:rsidR="009A34F6" w:rsidRDefault="009A34F6" w:rsidP="005578C9">
      <w:r>
        <w:t>Approved by:</w:t>
      </w:r>
      <w:r>
        <w:tab/>
      </w:r>
      <w:r w:rsidR="00741D28">
        <w:t>Liz Stacey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28"/>
    <w:rsid w:val="000534FF"/>
    <w:rsid w:val="00272ABC"/>
    <w:rsid w:val="00316C23"/>
    <w:rsid w:val="00484405"/>
    <w:rsid w:val="005578C9"/>
    <w:rsid w:val="00610188"/>
    <w:rsid w:val="0069738C"/>
    <w:rsid w:val="00741D28"/>
    <w:rsid w:val="009A34F6"/>
    <w:rsid w:val="00A1127D"/>
    <w:rsid w:val="00A32DE9"/>
    <w:rsid w:val="00D930E5"/>
    <w:rsid w:val="00DB3CF3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699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ndrew/Library/Containers/com.microsoft.Word/Data/Library/Caches/TM02810155/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4898C16DF50142A001CAC27ED6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06770-21D4-4540-BA14-464BDCBDD183}"/>
      </w:docPartPr>
      <w:docPartBody>
        <w:p w:rsidR="001242AD" w:rsidRDefault="009B2AC2">
          <w:pPr>
            <w:pStyle w:val="F14898C16DF50142A001CAC27ED6302E"/>
          </w:pPr>
          <w:r>
            <w:t>[Organization/Committee Name]</w:t>
          </w:r>
        </w:p>
      </w:docPartBody>
    </w:docPart>
    <w:docPart>
      <w:docPartPr>
        <w:name w:val="71ED0D6899BFFB45A67741E5E55A6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EC26-3240-4445-B398-293FE6276C72}"/>
      </w:docPartPr>
      <w:docPartBody>
        <w:p w:rsidR="001242AD" w:rsidRDefault="009B2AC2">
          <w:pPr>
            <w:pStyle w:val="71ED0D6899BFFB45A67741E5E55A6468"/>
          </w:pPr>
          <w:r>
            <w:t>[Date]</w:t>
          </w:r>
        </w:p>
      </w:docPartBody>
    </w:docPart>
    <w:docPart>
      <w:docPartPr>
        <w:name w:val="9A6ADC8666715348A235EB2B51C0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78C5-AE05-4D40-BEC5-DD1DAE5C3624}"/>
      </w:docPartPr>
      <w:docPartBody>
        <w:p w:rsidR="001242AD" w:rsidRDefault="009B2AC2">
          <w:pPr>
            <w:pStyle w:val="9A6ADC8666715348A235EB2B51C09102"/>
          </w:pPr>
          <w:r>
            <w:t>[Organization/Committee Name]</w:t>
          </w:r>
        </w:p>
      </w:docPartBody>
    </w:docPart>
    <w:docPart>
      <w:docPartPr>
        <w:name w:val="DC2C5EB9116C8A46B1B48A2DADDD3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2C9FF-F2F9-5A47-8E7D-49084FAAA5E9}"/>
      </w:docPartPr>
      <w:docPartBody>
        <w:p w:rsidR="001242AD" w:rsidRDefault="009B2AC2">
          <w:pPr>
            <w:pStyle w:val="DC2C5EB9116C8A46B1B48A2DADDD3EAF"/>
          </w:pPr>
          <w:r>
            <w:t>[date]</w:t>
          </w:r>
        </w:p>
      </w:docPartBody>
    </w:docPart>
    <w:docPart>
      <w:docPartPr>
        <w:name w:val="0CDDD02CDCBF3745A4FF5399B90F4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CBC7F-CE5B-A94A-BDC1-447BF8C6A2AE}"/>
      </w:docPartPr>
      <w:docPartBody>
        <w:p w:rsidR="001242AD" w:rsidRDefault="009B2AC2">
          <w:pPr>
            <w:pStyle w:val="0CDDD02CDCBF3745A4FF5399B90F467B"/>
          </w:pPr>
          <w:r w:rsidRPr="00272ABC">
            <w:rPr>
              <w:rStyle w:val="PlaceholderText"/>
            </w:rPr>
            <w:t>[Facilitator Name]</w:t>
          </w:r>
        </w:p>
      </w:docPartBody>
    </w:docPart>
    <w:docPart>
      <w:docPartPr>
        <w:name w:val="D8FC3B72CA65914EA6C61AFB7742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EA46-528E-B247-AF2E-6C5C831F82FE}"/>
      </w:docPartPr>
      <w:docPartBody>
        <w:p w:rsidR="001242AD" w:rsidRDefault="009B2AC2">
          <w:pPr>
            <w:pStyle w:val="D8FC3B72CA65914EA6C61AFB7742BC89"/>
          </w:pPr>
          <w:r>
            <w:t>[Facilitator Name]</w:t>
          </w:r>
        </w:p>
      </w:docPartBody>
    </w:docPart>
    <w:docPart>
      <w:docPartPr>
        <w:name w:val="7F146B32299F3D409E03FE510A2AD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3D533-7021-6E47-8CF1-79EB3ADED471}"/>
      </w:docPartPr>
      <w:docPartBody>
        <w:p w:rsidR="001242AD" w:rsidRDefault="009B2AC2">
          <w:pPr>
            <w:pStyle w:val="7F146B32299F3D409E03FE510A2ADBC8"/>
          </w:pPr>
          <w:r w:rsidRPr="00272ABC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C2"/>
    <w:rsid w:val="001242AD"/>
    <w:rsid w:val="009B2AC2"/>
    <w:rsid w:val="00B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898C16DF50142A001CAC27ED6302E">
    <w:name w:val="F14898C16DF50142A001CAC27ED6302E"/>
  </w:style>
  <w:style w:type="paragraph" w:customStyle="1" w:styleId="71ED0D6899BFFB45A67741E5E55A6468">
    <w:name w:val="71ED0D6899BFFB45A67741E5E55A6468"/>
  </w:style>
  <w:style w:type="paragraph" w:customStyle="1" w:styleId="9A6ADC8666715348A235EB2B51C09102">
    <w:name w:val="9A6ADC8666715348A235EB2B51C0910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3B8E1459FC044796DB280837837EFC">
    <w:name w:val="5A3B8E1459FC044796DB280837837EFC"/>
  </w:style>
  <w:style w:type="paragraph" w:customStyle="1" w:styleId="DC2C5EB9116C8A46B1B48A2DADDD3EAF">
    <w:name w:val="DC2C5EB9116C8A46B1B48A2DADDD3EAF"/>
  </w:style>
  <w:style w:type="paragraph" w:customStyle="1" w:styleId="1510CBFBF9A6EB4FBA8A0591E875290A">
    <w:name w:val="1510CBFBF9A6EB4FBA8A0591E875290A"/>
  </w:style>
  <w:style w:type="paragraph" w:customStyle="1" w:styleId="0CDDD02CDCBF3745A4FF5399B90F467B">
    <w:name w:val="0CDDD02CDCBF3745A4FF5399B90F467B"/>
  </w:style>
  <w:style w:type="paragraph" w:customStyle="1" w:styleId="BA1FB2740255E947B9C7CA089F93C3D0">
    <w:name w:val="BA1FB2740255E947B9C7CA089F93C3D0"/>
  </w:style>
  <w:style w:type="paragraph" w:customStyle="1" w:styleId="FC84475FA1BA0A4A88F89C40DABDF81E">
    <w:name w:val="FC84475FA1BA0A4A88F89C40DABDF81E"/>
  </w:style>
  <w:style w:type="paragraph" w:customStyle="1" w:styleId="7D48AD6E5CE1EF48A4C3689EA932690F">
    <w:name w:val="7D48AD6E5CE1EF48A4C3689EA932690F"/>
  </w:style>
  <w:style w:type="paragraph" w:customStyle="1" w:styleId="BCCA8644859F8843A4DACF3B1F9A4517">
    <w:name w:val="BCCA8644859F8843A4DACF3B1F9A4517"/>
  </w:style>
  <w:style w:type="paragraph" w:customStyle="1" w:styleId="6A9E908CEEF9914B9AB5E10C805CC8F9">
    <w:name w:val="6A9E908CEEF9914B9AB5E10C805CC8F9"/>
  </w:style>
  <w:style w:type="paragraph" w:customStyle="1" w:styleId="A441E0CF3AAED44DAAA6FCCAD7560558">
    <w:name w:val="A441E0CF3AAED44DAAA6FCCAD7560558"/>
  </w:style>
  <w:style w:type="paragraph" w:customStyle="1" w:styleId="63EEDE3311F2054887873303A6A61C94">
    <w:name w:val="63EEDE3311F2054887873303A6A61C94"/>
  </w:style>
  <w:style w:type="paragraph" w:customStyle="1" w:styleId="D8FC3B72CA65914EA6C61AFB7742BC89">
    <w:name w:val="D8FC3B72CA65914EA6C61AFB7742BC89"/>
  </w:style>
  <w:style w:type="paragraph" w:customStyle="1" w:styleId="7FB755F058F09440BBDC858745EABF77">
    <w:name w:val="7FB755F058F09440BBDC858745EABF77"/>
  </w:style>
  <w:style w:type="paragraph" w:customStyle="1" w:styleId="7F146B32299F3D409E03FE510A2ADBC8">
    <w:name w:val="7F146B32299F3D409E03FE510A2ADBC8"/>
  </w:style>
  <w:style w:type="paragraph" w:customStyle="1" w:styleId="7E8604F606278648AFA29C03553DD577">
    <w:name w:val="7E8604F606278648AFA29C03553DD577"/>
  </w:style>
  <w:style w:type="paragraph" w:customStyle="1" w:styleId="0F9B2A925E96584687B3CF7C0BD0F254">
    <w:name w:val="0F9B2A925E96584687B3CF7C0BD0F254"/>
  </w:style>
  <w:style w:type="paragraph" w:customStyle="1" w:styleId="CBB5356382C6A948BBEEE8065736331F">
    <w:name w:val="CBB5356382C6A948BBEEE8065736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form as a starting structure for your organizational meeting minutes; it has sections for agenda, attendees, issues, new business, and more. </APDescription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753206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2012-01-04T23:07:00+00:00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1423523</Value>
      <Value>1423524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Minutes for organization meeting (long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TP102810154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>2003 to 2007 conversion.</UANotes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8F6794-AAFD-47E4-ACD2-6FBABE4A727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8C0F9-0664-4CD3-ADC0-5328C6388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0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>Microsoft Corporation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Shift Tips Tracker</dc:subject>
  <dc:creator>Andrew Hartwig</dc:creator>
  <dc:description>Andrew Hartwig</dc:description>
  <cp:lastModifiedBy>Andrew Hartwig</cp:lastModifiedBy>
  <cp:revision>2</cp:revision>
  <cp:lastPrinted>2012-01-04T23:03:00Z</cp:lastPrinted>
  <dcterms:created xsi:type="dcterms:W3CDTF">2016-02-25T02:26:00Z</dcterms:created>
  <dcterms:modified xsi:type="dcterms:W3CDTF">2016-02-25T02:26:00Z</dcterms:modified>
  <cp:category>January 26, 2016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