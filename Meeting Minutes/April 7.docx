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Name"/>
        <w:tag w:val="Name"/>
        <w:id w:val="976303765"/>
        <w:placeholder>
          <w:docPart w:val="F14898C16DF50142A001CAC27ED6302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15983FE3" w14:textId="77777777" w:rsidR="009A34F6" w:rsidRPr="005578C9" w:rsidRDefault="00741D28" w:rsidP="005578C9">
          <w:pPr>
            <w:pStyle w:val="Organization"/>
          </w:pPr>
          <w:r>
            <w:t>Shift Tips Tracker</w:t>
          </w:r>
        </w:p>
      </w:sdtContent>
    </w:sdt>
    <w:p w14:paraId="0CD795ED" w14:textId="77777777" w:rsidR="00272ABC" w:rsidRDefault="009A34F6" w:rsidP="005578C9">
      <w:pPr>
        <w:pStyle w:val="Heading1"/>
      </w:pPr>
      <w:r w:rsidRPr="005578C9">
        <w:t>Meeting Minutes</w:t>
      </w:r>
    </w:p>
    <w:p w14:paraId="459F49E3" w14:textId="55B2B48C" w:rsidR="009A34F6" w:rsidRPr="00E824F4" w:rsidRDefault="00E32E9B" w:rsidP="005578C9">
      <w:pPr>
        <w:pStyle w:val="Heading1"/>
      </w:pPr>
      <w:sdt>
        <w:sdtPr>
          <w:alias w:val="Date"/>
          <w:tag w:val="Date"/>
          <w:id w:val="976303751"/>
          <w:placeholder>
            <w:docPart w:val="71ED0D6899BFFB45A67741E5E55A6468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7A4FD2">
            <w:t>April 7</w:t>
          </w:r>
          <w:r w:rsidR="00F76947">
            <w:t>, 2016</w:t>
          </w:r>
        </w:sdtContent>
      </w:sdt>
    </w:p>
    <w:p w14:paraId="0AE26A6D" w14:textId="77777777" w:rsidR="009A34F6" w:rsidRPr="00E824F4" w:rsidRDefault="000534FF" w:rsidP="005578C9">
      <w:pPr>
        <w:pStyle w:val="Heading2"/>
      </w:pPr>
      <w:r>
        <w:t>Opening</w:t>
      </w:r>
    </w:p>
    <w:p w14:paraId="2B198CB9" w14:textId="29579BAC" w:rsidR="009A34F6" w:rsidRDefault="009A34F6" w:rsidP="00272ABC">
      <w:r>
        <w:t xml:space="preserve">The regular meeting of the </w:t>
      </w:r>
      <w:sdt>
        <w:sdtPr>
          <w:alias w:val="Name"/>
          <w:tag w:val="Name"/>
          <w:id w:val="976303776"/>
          <w:placeholder>
            <w:docPart w:val="9A6ADC8666715348A235EB2B51C0910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41D28">
            <w:t>Shift Tips Tracker</w:t>
          </w:r>
        </w:sdtContent>
      </w:sdt>
      <w:r>
        <w:t xml:space="preserve"> was called to order at </w:t>
      </w:r>
      <w:r w:rsidR="00CE2098">
        <w:t>1</w:t>
      </w:r>
      <w:r w:rsidR="00741D28">
        <w:t>:00</w:t>
      </w:r>
      <w:r>
        <w:t xml:space="preserve"> on </w:t>
      </w:r>
      <w:sdt>
        <w:sdtPr>
          <w:alias w:val="Date"/>
          <w:tag w:val="Date"/>
          <w:id w:val="976303804"/>
          <w:placeholder>
            <w:docPart w:val="DC2C5EB9116C8A46B1B48A2DADDD3EAF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7A4FD2">
            <w:t>April 7, 2016</w:t>
          </w:r>
        </w:sdtContent>
      </w:sdt>
      <w:r>
        <w:t xml:space="preserve"> </w:t>
      </w:r>
      <w:r w:rsidR="00741D28">
        <w:t>at Conestoga College</w:t>
      </w:r>
      <w:r>
        <w:t xml:space="preserve"> by</w:t>
      </w:r>
      <w:r w:rsidR="00272ABC">
        <w:t xml:space="preserve"> </w:t>
      </w:r>
      <w:sdt>
        <w:sdtPr>
          <w:alias w:val="Name"/>
          <w:tag w:val="Name"/>
          <w:id w:val="976303832"/>
          <w:placeholder>
            <w:docPart w:val="0CDDD02CDCBF3745A4FF5399B90F467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741D28">
            <w:t xml:space="preserve">Andrew </w:t>
          </w:r>
          <w:proofErr w:type="spellStart"/>
          <w:r w:rsidR="00741D28">
            <w:t>Hartwig</w:t>
          </w:r>
          <w:proofErr w:type="spellEnd"/>
        </w:sdtContent>
      </w:sdt>
      <w:r>
        <w:t>.</w:t>
      </w:r>
    </w:p>
    <w:p w14:paraId="0E3866BB" w14:textId="77777777" w:rsidR="009A34F6" w:rsidRDefault="000534FF" w:rsidP="005578C9">
      <w:pPr>
        <w:pStyle w:val="Heading2"/>
      </w:pPr>
      <w:r>
        <w:t>Present</w:t>
      </w:r>
    </w:p>
    <w:p w14:paraId="24C9DF63" w14:textId="77777777" w:rsidR="009A34F6" w:rsidRDefault="00741D28" w:rsidP="00741D28">
      <w:r>
        <w:t xml:space="preserve">Andrew </w:t>
      </w:r>
      <w:proofErr w:type="spellStart"/>
      <w:r>
        <w:t>Hartwig</w:t>
      </w:r>
      <w:proofErr w:type="spellEnd"/>
      <w:r>
        <w:t>, Liz Stacey, and Taylor Watson.</w:t>
      </w:r>
    </w:p>
    <w:p w14:paraId="6F8BAF6E" w14:textId="77777777" w:rsidR="009A34F6" w:rsidRDefault="009A34F6" w:rsidP="000534FF">
      <w:pPr>
        <w:pStyle w:val="Heading2"/>
      </w:pPr>
      <w:r>
        <w:t>Open Issues</w:t>
      </w:r>
    </w:p>
    <w:p w14:paraId="5CD60053" w14:textId="77BC5710" w:rsidR="009A34F6" w:rsidRPr="00A32DE9" w:rsidRDefault="007A4FD2">
      <w:r>
        <w:t>Final product review, presentation deliverables</w:t>
      </w:r>
      <w:r w:rsidR="00422538">
        <w:t>.</w:t>
      </w:r>
    </w:p>
    <w:p w14:paraId="18D7699D" w14:textId="77777777" w:rsidR="009A34F6" w:rsidRDefault="009A34F6" w:rsidP="000534FF">
      <w:pPr>
        <w:pStyle w:val="Heading2"/>
      </w:pPr>
      <w:r>
        <w:t>New Business</w:t>
      </w:r>
    </w:p>
    <w:p w14:paraId="58565321" w14:textId="54EE5567" w:rsidR="009A34F6" w:rsidRPr="00A32DE9" w:rsidRDefault="007A4FD2">
      <w:r>
        <w:t xml:space="preserve">Final application presented with minor bugs to Liz, </w:t>
      </w:r>
      <w:r w:rsidR="00E32E9B">
        <w:t>to be fixed during the final week. Will hand in all presentation material in final day.</w:t>
      </w:r>
    </w:p>
    <w:p w14:paraId="02BFEEC9" w14:textId="77777777" w:rsidR="009A34F6" w:rsidRDefault="000534FF" w:rsidP="005578C9">
      <w:pPr>
        <w:pStyle w:val="Heading2"/>
      </w:pPr>
      <w:r>
        <w:t>Adjournment</w:t>
      </w:r>
    </w:p>
    <w:p w14:paraId="183847AC" w14:textId="43763F77" w:rsidR="009A34F6" w:rsidRDefault="00E32E9B">
      <w:r>
        <w:t>Our final m</w:t>
      </w:r>
      <w:r w:rsidR="009A34F6">
        <w:t xml:space="preserve">eeting was adjourned at </w:t>
      </w:r>
      <w:r>
        <w:t>2:00</w:t>
      </w:r>
      <w:r w:rsidR="009A34F6">
        <w:t xml:space="preserve"> by</w:t>
      </w:r>
      <w:r w:rsidR="00272ABC">
        <w:t xml:space="preserve"> </w:t>
      </w:r>
      <w:sdt>
        <w:sdtPr>
          <w:alias w:val="Name"/>
          <w:tag w:val="Name"/>
          <w:id w:val="976303983"/>
          <w:placeholder>
            <w:docPart w:val="D8FC3B72CA65914EA6C61AFB7742BC8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741D28">
            <w:t xml:space="preserve">Andrew </w:t>
          </w:r>
          <w:proofErr w:type="spellStart"/>
          <w:r w:rsidR="00741D28">
            <w:t>Hartwig</w:t>
          </w:r>
          <w:proofErr w:type="spellEnd"/>
        </w:sdtContent>
      </w:sdt>
      <w:r w:rsidR="009A34F6">
        <w:t xml:space="preserve">. </w:t>
      </w:r>
      <w:r>
        <w:t>There will be no further meeting agenda notes.</w:t>
      </w:r>
    </w:p>
    <w:p w14:paraId="4222633C" w14:textId="77777777" w:rsidR="009A34F6" w:rsidRDefault="009A34F6" w:rsidP="005578C9">
      <w:r>
        <w:t>Minutes submitted by:</w:t>
      </w:r>
      <w:r>
        <w:tab/>
      </w:r>
      <w:r w:rsidR="00741D28">
        <w:t xml:space="preserve">Andrew </w:t>
      </w:r>
      <w:proofErr w:type="spellStart"/>
      <w:r w:rsidR="00741D28">
        <w:t>Hartwig</w:t>
      </w:r>
      <w:bookmarkStart w:id="0" w:name="_GoBack"/>
      <w:bookmarkEnd w:id="0"/>
      <w:proofErr w:type="spellEnd"/>
    </w:p>
    <w:p w14:paraId="3C45C5CB" w14:textId="77777777" w:rsidR="009A34F6" w:rsidRDefault="009A34F6" w:rsidP="005578C9">
      <w:r>
        <w:t>Approved by:</w:t>
      </w:r>
      <w:r>
        <w:tab/>
      </w:r>
      <w:r w:rsidR="00741D28">
        <w:t>Liz Stacey</w:t>
      </w:r>
    </w:p>
    <w:sectPr w:rsidR="009A34F6" w:rsidSect="00A112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A22F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6D855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3266C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348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B3A6A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5458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9F8F1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2E65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F2A4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28"/>
    <w:rsid w:val="000534FF"/>
    <w:rsid w:val="000A17BE"/>
    <w:rsid w:val="000B42C9"/>
    <w:rsid w:val="00122C72"/>
    <w:rsid w:val="0014349C"/>
    <w:rsid w:val="001D11AF"/>
    <w:rsid w:val="001D5CC0"/>
    <w:rsid w:val="00272ABC"/>
    <w:rsid w:val="00316C23"/>
    <w:rsid w:val="003218DF"/>
    <w:rsid w:val="00334681"/>
    <w:rsid w:val="003F22E2"/>
    <w:rsid w:val="00422538"/>
    <w:rsid w:val="00484405"/>
    <w:rsid w:val="005578C9"/>
    <w:rsid w:val="005F59C0"/>
    <w:rsid w:val="00610188"/>
    <w:rsid w:val="00646379"/>
    <w:rsid w:val="00686853"/>
    <w:rsid w:val="0069738C"/>
    <w:rsid w:val="00741D28"/>
    <w:rsid w:val="00780BF7"/>
    <w:rsid w:val="007A4FD2"/>
    <w:rsid w:val="00841066"/>
    <w:rsid w:val="00841320"/>
    <w:rsid w:val="00925500"/>
    <w:rsid w:val="009A34F6"/>
    <w:rsid w:val="00A1127D"/>
    <w:rsid w:val="00A32DE9"/>
    <w:rsid w:val="00A72A35"/>
    <w:rsid w:val="00A968E2"/>
    <w:rsid w:val="00B8376C"/>
    <w:rsid w:val="00CE2098"/>
    <w:rsid w:val="00D47479"/>
    <w:rsid w:val="00D930E5"/>
    <w:rsid w:val="00DA4F8F"/>
    <w:rsid w:val="00DB3CF3"/>
    <w:rsid w:val="00DD39A7"/>
    <w:rsid w:val="00E32E9B"/>
    <w:rsid w:val="00E44288"/>
    <w:rsid w:val="00E5029D"/>
    <w:rsid w:val="00E824F4"/>
    <w:rsid w:val="00F20F73"/>
    <w:rsid w:val="00F756A7"/>
    <w:rsid w:val="00F7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699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4FF"/>
    <w:pPr>
      <w:tabs>
        <w:tab w:val="left" w:pos="2448"/>
      </w:tabs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0534FF"/>
    <w:pPr>
      <w:spacing w:after="360"/>
      <w:contextualSpacing/>
      <w:jc w:val="center"/>
      <w:outlineLvl w:val="0"/>
    </w:pPr>
    <w:rPr>
      <w:sz w:val="26"/>
    </w:rPr>
  </w:style>
  <w:style w:type="paragraph" w:styleId="Heading2">
    <w:name w:val="heading 2"/>
    <w:basedOn w:val="Normal"/>
    <w:next w:val="Normal"/>
    <w:qFormat/>
    <w:rsid w:val="005578C9"/>
    <w:pPr>
      <w:spacing w:after="0"/>
      <w:outlineLvl w:val="1"/>
    </w:pPr>
    <w:rPr>
      <w:rFonts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rsid w:val="005578C9"/>
    <w:pPr>
      <w:keepNext/>
      <w:outlineLvl w:val="2"/>
    </w:pPr>
    <w:rPr>
      <w:rFonts w:asciiTheme="majorHAnsi" w:hAnsiTheme="maj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nhideWhenUsed/>
    <w:qFormat/>
    <w:rsid w:val="00272ABC"/>
    <w:pPr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272AB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27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2A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ndrew/Library/Containers/com.microsoft.Word/Data/Library/Caches/TM02810155/Minutes%20for%20organization%20meeting%20(long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4898C16DF50142A001CAC27ED63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06770-21D4-4540-BA14-464BDCBDD183}"/>
      </w:docPartPr>
      <w:docPartBody>
        <w:p w:rsidR="001242AD" w:rsidRDefault="009B2AC2">
          <w:pPr>
            <w:pStyle w:val="F14898C16DF50142A001CAC27ED6302E"/>
          </w:pPr>
          <w:r>
            <w:t>[Organization/Committee Name]</w:t>
          </w:r>
        </w:p>
      </w:docPartBody>
    </w:docPart>
    <w:docPart>
      <w:docPartPr>
        <w:name w:val="71ED0D6899BFFB45A67741E5E55A6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BEC26-3240-4445-B398-293FE6276C72}"/>
      </w:docPartPr>
      <w:docPartBody>
        <w:p w:rsidR="001242AD" w:rsidRDefault="009B2AC2">
          <w:pPr>
            <w:pStyle w:val="71ED0D6899BFFB45A67741E5E55A6468"/>
          </w:pPr>
          <w:r>
            <w:t>[Date]</w:t>
          </w:r>
        </w:p>
      </w:docPartBody>
    </w:docPart>
    <w:docPart>
      <w:docPartPr>
        <w:name w:val="9A6ADC8666715348A235EB2B51C09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C78C5-AE05-4D40-BEC5-DD1DAE5C3624}"/>
      </w:docPartPr>
      <w:docPartBody>
        <w:p w:rsidR="001242AD" w:rsidRDefault="009B2AC2">
          <w:pPr>
            <w:pStyle w:val="9A6ADC8666715348A235EB2B51C09102"/>
          </w:pPr>
          <w:r>
            <w:t>[Organization/Committee Name]</w:t>
          </w:r>
        </w:p>
      </w:docPartBody>
    </w:docPart>
    <w:docPart>
      <w:docPartPr>
        <w:name w:val="DC2C5EB9116C8A46B1B48A2DADDD3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2C9FF-F2F9-5A47-8E7D-49084FAAA5E9}"/>
      </w:docPartPr>
      <w:docPartBody>
        <w:p w:rsidR="001242AD" w:rsidRDefault="009B2AC2">
          <w:pPr>
            <w:pStyle w:val="DC2C5EB9116C8A46B1B48A2DADDD3EAF"/>
          </w:pPr>
          <w:r>
            <w:t>[date]</w:t>
          </w:r>
        </w:p>
      </w:docPartBody>
    </w:docPart>
    <w:docPart>
      <w:docPartPr>
        <w:name w:val="0CDDD02CDCBF3745A4FF5399B90F4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CBC7F-CE5B-A94A-BDC1-447BF8C6A2AE}"/>
      </w:docPartPr>
      <w:docPartBody>
        <w:p w:rsidR="001242AD" w:rsidRDefault="009B2AC2">
          <w:pPr>
            <w:pStyle w:val="0CDDD02CDCBF3745A4FF5399B90F467B"/>
          </w:pPr>
          <w:r w:rsidRPr="00272ABC">
            <w:rPr>
              <w:rStyle w:val="PlaceholderText"/>
            </w:rPr>
            <w:t>[Facilitator Name]</w:t>
          </w:r>
        </w:p>
      </w:docPartBody>
    </w:docPart>
    <w:docPart>
      <w:docPartPr>
        <w:name w:val="D8FC3B72CA65914EA6C61AFB7742B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8EA46-528E-B247-AF2E-6C5C831F82FE}"/>
      </w:docPartPr>
      <w:docPartBody>
        <w:p w:rsidR="001242AD" w:rsidRDefault="009B2AC2">
          <w:pPr>
            <w:pStyle w:val="D8FC3B72CA65914EA6C61AFB7742BC89"/>
          </w:pPr>
          <w:r>
            <w:t>[Facilitator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C2"/>
    <w:rsid w:val="001242AD"/>
    <w:rsid w:val="002F00A6"/>
    <w:rsid w:val="004526B0"/>
    <w:rsid w:val="00897EAC"/>
    <w:rsid w:val="008B46B2"/>
    <w:rsid w:val="009B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4898C16DF50142A001CAC27ED6302E">
    <w:name w:val="F14898C16DF50142A001CAC27ED6302E"/>
  </w:style>
  <w:style w:type="paragraph" w:customStyle="1" w:styleId="71ED0D6899BFFB45A67741E5E55A6468">
    <w:name w:val="71ED0D6899BFFB45A67741E5E55A6468"/>
  </w:style>
  <w:style w:type="paragraph" w:customStyle="1" w:styleId="9A6ADC8666715348A235EB2B51C09102">
    <w:name w:val="9A6ADC8666715348A235EB2B51C0910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A3B8E1459FC044796DB280837837EFC">
    <w:name w:val="5A3B8E1459FC044796DB280837837EFC"/>
  </w:style>
  <w:style w:type="paragraph" w:customStyle="1" w:styleId="DC2C5EB9116C8A46B1B48A2DADDD3EAF">
    <w:name w:val="DC2C5EB9116C8A46B1B48A2DADDD3EAF"/>
  </w:style>
  <w:style w:type="paragraph" w:customStyle="1" w:styleId="1510CBFBF9A6EB4FBA8A0591E875290A">
    <w:name w:val="1510CBFBF9A6EB4FBA8A0591E875290A"/>
  </w:style>
  <w:style w:type="paragraph" w:customStyle="1" w:styleId="0CDDD02CDCBF3745A4FF5399B90F467B">
    <w:name w:val="0CDDD02CDCBF3745A4FF5399B90F467B"/>
  </w:style>
  <w:style w:type="paragraph" w:customStyle="1" w:styleId="BA1FB2740255E947B9C7CA089F93C3D0">
    <w:name w:val="BA1FB2740255E947B9C7CA089F93C3D0"/>
  </w:style>
  <w:style w:type="paragraph" w:customStyle="1" w:styleId="FC84475FA1BA0A4A88F89C40DABDF81E">
    <w:name w:val="FC84475FA1BA0A4A88F89C40DABDF81E"/>
  </w:style>
  <w:style w:type="paragraph" w:customStyle="1" w:styleId="7D48AD6E5CE1EF48A4C3689EA932690F">
    <w:name w:val="7D48AD6E5CE1EF48A4C3689EA932690F"/>
  </w:style>
  <w:style w:type="paragraph" w:customStyle="1" w:styleId="BCCA8644859F8843A4DACF3B1F9A4517">
    <w:name w:val="BCCA8644859F8843A4DACF3B1F9A4517"/>
  </w:style>
  <w:style w:type="paragraph" w:customStyle="1" w:styleId="6A9E908CEEF9914B9AB5E10C805CC8F9">
    <w:name w:val="6A9E908CEEF9914B9AB5E10C805CC8F9"/>
  </w:style>
  <w:style w:type="paragraph" w:customStyle="1" w:styleId="A441E0CF3AAED44DAAA6FCCAD7560558">
    <w:name w:val="A441E0CF3AAED44DAAA6FCCAD7560558"/>
  </w:style>
  <w:style w:type="paragraph" w:customStyle="1" w:styleId="63EEDE3311F2054887873303A6A61C94">
    <w:name w:val="63EEDE3311F2054887873303A6A61C94"/>
  </w:style>
  <w:style w:type="paragraph" w:customStyle="1" w:styleId="D8FC3B72CA65914EA6C61AFB7742BC89">
    <w:name w:val="D8FC3B72CA65914EA6C61AFB7742BC89"/>
  </w:style>
  <w:style w:type="paragraph" w:customStyle="1" w:styleId="7FB755F058F09440BBDC858745EABF77">
    <w:name w:val="7FB755F058F09440BBDC858745EABF77"/>
  </w:style>
  <w:style w:type="paragraph" w:customStyle="1" w:styleId="7F146B32299F3D409E03FE510A2ADBC8">
    <w:name w:val="7F146B32299F3D409E03FE510A2ADBC8"/>
  </w:style>
  <w:style w:type="paragraph" w:customStyle="1" w:styleId="7E8604F606278648AFA29C03553DD577">
    <w:name w:val="7E8604F606278648AFA29C03553DD577"/>
  </w:style>
  <w:style w:type="paragraph" w:customStyle="1" w:styleId="0F9B2A925E96584687B3CF7C0BD0F254">
    <w:name w:val="0F9B2A925E96584687B3CF7C0BD0F254"/>
  </w:style>
  <w:style w:type="paragraph" w:customStyle="1" w:styleId="CBB5356382C6A948BBEEE8065736331F">
    <w:name w:val="CBB5356382C6A948BBEEE806573633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Use this form as a starting structure for your organizational meeting minutes; it has sections for agenda, attendees, issues, new business, and more. </APDescription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753206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2012-01-04T23:07:00+00:00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1423523</Value>
      <Value>1423524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Minutes for organization meeting (long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TP102810154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>2003 to 2007 conversion.</UANotes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FA5E4BCA-D2D3-42D7-839E-EEB83BE3DD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B8C0F9-0664-4CD3-ADC0-5328C6388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8F6794-AAFD-47E4-ACD2-6FBABE4A727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Minutes for organization meeting (long form).dotx</Template>
  <TotalTime>1</TotalTime>
  <Pages>1</Pages>
  <Words>96</Words>
  <Characters>552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for organization meeting (long form)</vt:lpstr>
    </vt:vector>
  </TitlesOfParts>
  <Company>Microsoft Corporation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for organization meeting (long form)</dc:title>
  <dc:subject>Shift Tips Tracker</dc:subject>
  <dc:creator>Andrew Hartwig</dc:creator>
  <dc:description>Andrew Hartwig</dc:description>
  <cp:lastModifiedBy>Microsoft Office User</cp:lastModifiedBy>
  <cp:revision>5</cp:revision>
  <cp:lastPrinted>2012-01-04T23:03:00Z</cp:lastPrinted>
  <dcterms:created xsi:type="dcterms:W3CDTF">2016-04-14T14:48:00Z</dcterms:created>
  <dcterms:modified xsi:type="dcterms:W3CDTF">2016-04-14T15:01:00Z</dcterms:modified>
  <cp:category>April 7, 2016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