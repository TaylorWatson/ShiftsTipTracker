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ame"/>
        <w:tag w:val="Name"/>
        <w:id w:val="976303765"/>
        <w:placeholder>
          <w:docPart w:val="F14898C16DF50142A001CAC27ED6302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15983FE3" w14:textId="77777777" w:rsidR="009A34F6" w:rsidRPr="005578C9" w:rsidRDefault="00741D28" w:rsidP="005578C9">
          <w:pPr>
            <w:pStyle w:val="Organization"/>
          </w:pPr>
          <w:r>
            <w:t>Shift Tips Tracker</w:t>
          </w:r>
        </w:p>
      </w:sdtContent>
    </w:sdt>
    <w:p w14:paraId="0CD795ED" w14:textId="77777777" w:rsidR="00272ABC" w:rsidRDefault="009A34F6" w:rsidP="005578C9">
      <w:pPr>
        <w:pStyle w:val="Heading1"/>
      </w:pPr>
      <w:r w:rsidRPr="005578C9">
        <w:t>Meeting Minutes</w:t>
      </w:r>
    </w:p>
    <w:p w14:paraId="459F49E3" w14:textId="10AD06C5" w:rsidR="009A34F6" w:rsidRPr="00E824F4" w:rsidRDefault="00422538" w:rsidP="005578C9">
      <w:pPr>
        <w:pStyle w:val="Heading1"/>
      </w:pPr>
      <w:sdt>
        <w:sdtPr>
          <w:alias w:val="Date"/>
          <w:tag w:val="Date"/>
          <w:id w:val="976303751"/>
          <w:placeholder>
            <w:docPart w:val="71ED0D6899BFFB45A67741E5E55A6468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5F59C0">
            <w:t>March</w:t>
          </w:r>
          <w:r w:rsidR="00CE2098">
            <w:t xml:space="preserve"> </w:t>
          </w:r>
          <w:r>
            <w:t>31</w:t>
          </w:r>
          <w:r w:rsidR="00F76947">
            <w:t>, 2016</w:t>
          </w:r>
        </w:sdtContent>
      </w:sdt>
    </w:p>
    <w:p w14:paraId="0AE26A6D" w14:textId="77777777" w:rsidR="009A34F6" w:rsidRPr="00E824F4" w:rsidRDefault="000534FF" w:rsidP="005578C9">
      <w:pPr>
        <w:pStyle w:val="Heading2"/>
      </w:pPr>
      <w:r>
        <w:t>Opening</w:t>
      </w:r>
    </w:p>
    <w:p w14:paraId="2B198CB9" w14:textId="73C3D053" w:rsidR="009A34F6" w:rsidRDefault="009A34F6" w:rsidP="00272ABC">
      <w:r>
        <w:t xml:space="preserve">The regular meeting of the </w:t>
      </w:r>
      <w:sdt>
        <w:sdtPr>
          <w:alias w:val="Name"/>
          <w:tag w:val="Name"/>
          <w:id w:val="976303776"/>
          <w:placeholder>
            <w:docPart w:val="9A6ADC8666715348A235EB2B51C0910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41D28">
            <w:t>Shift Tips Tracker</w:t>
          </w:r>
        </w:sdtContent>
      </w:sdt>
      <w:r>
        <w:t xml:space="preserve"> was called to order at </w:t>
      </w:r>
      <w:r w:rsidR="00CE2098">
        <w:t>1</w:t>
      </w:r>
      <w:r w:rsidR="00741D28">
        <w:t>:00</w:t>
      </w:r>
      <w:r>
        <w:t xml:space="preserve"> on </w:t>
      </w:r>
      <w:sdt>
        <w:sdtPr>
          <w:alias w:val="Date"/>
          <w:tag w:val="Date"/>
          <w:id w:val="976303804"/>
          <w:placeholder>
            <w:docPart w:val="DC2C5EB9116C8A46B1B48A2DADDD3EAF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422538">
            <w:t>March 31, 2016</w:t>
          </w:r>
        </w:sdtContent>
      </w:sdt>
      <w:r>
        <w:t xml:space="preserve"> </w:t>
      </w:r>
      <w:r w:rsidR="00741D28">
        <w:t>at Conestoga College</w:t>
      </w:r>
      <w:r>
        <w:t xml:space="preserve"> by</w:t>
      </w:r>
      <w:r w:rsidR="00272ABC">
        <w:t xml:space="preserve"> </w:t>
      </w:r>
      <w:sdt>
        <w:sdtPr>
          <w:alias w:val="Name"/>
          <w:tag w:val="Name"/>
          <w:id w:val="976303832"/>
          <w:placeholder>
            <w:docPart w:val="0CDDD02CDCBF3745A4FF5399B90F467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741D28">
            <w:t xml:space="preserve">Andrew </w:t>
          </w:r>
          <w:proofErr w:type="spellStart"/>
          <w:r w:rsidR="00741D28">
            <w:t>Hartwig</w:t>
          </w:r>
          <w:proofErr w:type="spellEnd"/>
        </w:sdtContent>
      </w:sdt>
      <w:r>
        <w:t>.</w:t>
      </w:r>
    </w:p>
    <w:p w14:paraId="0E3866BB" w14:textId="77777777" w:rsidR="009A34F6" w:rsidRDefault="000534FF" w:rsidP="005578C9">
      <w:pPr>
        <w:pStyle w:val="Heading2"/>
      </w:pPr>
      <w:r>
        <w:t>Present</w:t>
      </w:r>
    </w:p>
    <w:p w14:paraId="24C9DF63" w14:textId="77777777" w:rsidR="009A34F6" w:rsidRDefault="00741D28" w:rsidP="00741D28">
      <w:r>
        <w:t xml:space="preserve">Andrew </w:t>
      </w:r>
      <w:proofErr w:type="spellStart"/>
      <w:r>
        <w:t>Hartwig</w:t>
      </w:r>
      <w:proofErr w:type="spellEnd"/>
      <w:r>
        <w:t>, Liz Stacey, and Taylor Watson.</w:t>
      </w:r>
    </w:p>
    <w:p w14:paraId="6F8BAF6E" w14:textId="77777777" w:rsidR="009A34F6" w:rsidRDefault="009A34F6" w:rsidP="000534FF">
      <w:pPr>
        <w:pStyle w:val="Heading2"/>
      </w:pPr>
      <w:r>
        <w:t>Open Issues</w:t>
      </w:r>
    </w:p>
    <w:p w14:paraId="5CD60053" w14:textId="5CCE1141" w:rsidR="009A34F6" w:rsidRPr="00A32DE9" w:rsidRDefault="00422538">
      <w:r>
        <w:t>Present deliverables for week 13, review feature additions.</w:t>
      </w:r>
    </w:p>
    <w:p w14:paraId="18D7699D" w14:textId="77777777" w:rsidR="009A34F6" w:rsidRDefault="009A34F6" w:rsidP="000534FF">
      <w:pPr>
        <w:pStyle w:val="Heading2"/>
      </w:pPr>
      <w:r>
        <w:t>New Business</w:t>
      </w:r>
    </w:p>
    <w:p w14:paraId="1AFB705F" w14:textId="67487103" w:rsidR="009A34F6" w:rsidRPr="00A32DE9" w:rsidRDefault="00422538">
      <w:r>
        <w:t>Ran through application features requested by Liz, and discussed upcoming final presentation deliverables.</w:t>
      </w:r>
      <w:r w:rsidR="001D5CC0">
        <w:t xml:space="preserve"> </w:t>
      </w:r>
      <w:r w:rsidR="00DA4F8F">
        <w:t xml:space="preserve"> </w:t>
      </w:r>
      <w:r w:rsidR="00CE2098">
        <w:t xml:space="preserve"> </w:t>
      </w:r>
    </w:p>
    <w:p w14:paraId="3B12B92A" w14:textId="77777777" w:rsidR="009A34F6" w:rsidRDefault="009A34F6" w:rsidP="000534FF">
      <w:pPr>
        <w:pStyle w:val="Heading2"/>
      </w:pPr>
      <w:r>
        <w:t>Agenda for Next Meeting</w:t>
      </w:r>
    </w:p>
    <w:p w14:paraId="58565321" w14:textId="4EB12D86" w:rsidR="009A34F6" w:rsidRPr="00A32DE9" w:rsidRDefault="00422538">
      <w:r>
        <w:t>Present presentation deliverables, review completed application.</w:t>
      </w:r>
    </w:p>
    <w:p w14:paraId="02BFEEC9" w14:textId="77777777" w:rsidR="009A34F6" w:rsidRDefault="000534FF" w:rsidP="005578C9">
      <w:pPr>
        <w:pStyle w:val="Heading2"/>
      </w:pPr>
      <w:r>
        <w:t>Adjournment</w:t>
      </w:r>
    </w:p>
    <w:p w14:paraId="183847AC" w14:textId="1449254E" w:rsidR="009A34F6" w:rsidRDefault="009A34F6">
      <w:r>
        <w:t xml:space="preserve">Meeting was adjourned at </w:t>
      </w:r>
      <w:r w:rsidR="00CE2098">
        <w:t>1</w:t>
      </w:r>
      <w:r w:rsidR="00741D28">
        <w:t>:</w:t>
      </w:r>
      <w:r w:rsidR="00422538">
        <w:t>50</w:t>
      </w:r>
      <w:r>
        <w:t xml:space="preserve"> by</w:t>
      </w:r>
      <w:r w:rsidR="00272ABC">
        <w:t xml:space="preserve"> </w:t>
      </w:r>
      <w:sdt>
        <w:sdtPr>
          <w:alias w:val="Name"/>
          <w:tag w:val="Name"/>
          <w:id w:val="976303983"/>
          <w:placeholder>
            <w:docPart w:val="D8FC3B72CA65914EA6C61AFB7742BC8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741D28">
            <w:t xml:space="preserve">Andrew </w:t>
          </w:r>
          <w:proofErr w:type="spellStart"/>
          <w:r w:rsidR="00741D28">
            <w:t>Hartwig</w:t>
          </w:r>
          <w:proofErr w:type="spellEnd"/>
        </w:sdtContent>
      </w:sdt>
      <w:r>
        <w:t xml:space="preserve">. The next general meeting will be at </w:t>
      </w:r>
      <w:r w:rsidR="00CE2098">
        <w:t>1</w:t>
      </w:r>
      <w:r w:rsidR="00741D28">
        <w:t>:00</w:t>
      </w:r>
      <w:r>
        <w:t xml:space="preserve"> on </w:t>
      </w:r>
      <w:sdt>
        <w:sdtPr>
          <w:alias w:val="Date"/>
          <w:tag w:val="Date"/>
          <w:id w:val="976304011"/>
          <w:placeholder>
            <w:docPart w:val="7F146B32299F3D409E03FE510A2ADBC8"/>
          </w:placeholder>
          <w:date w:fullDate="2016-04-0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422538">
            <w:t>April 7, 2016</w:t>
          </w:r>
        </w:sdtContent>
      </w:sdt>
      <w:r w:rsidR="00272ABC">
        <w:t>,</w:t>
      </w:r>
      <w:r>
        <w:t xml:space="preserve"> </w:t>
      </w:r>
      <w:r w:rsidR="00741D28">
        <w:t>at Cone</w:t>
      </w:r>
      <w:bookmarkStart w:id="0" w:name="_GoBack"/>
      <w:bookmarkEnd w:id="0"/>
      <w:r w:rsidR="00741D28">
        <w:t>stoga College</w:t>
      </w:r>
      <w:r>
        <w:t>.</w:t>
      </w:r>
    </w:p>
    <w:p w14:paraId="4222633C" w14:textId="77777777" w:rsidR="009A34F6" w:rsidRDefault="009A34F6" w:rsidP="005578C9">
      <w:r>
        <w:t>Minutes submitted by:</w:t>
      </w:r>
      <w:r>
        <w:tab/>
      </w:r>
      <w:r w:rsidR="00741D28">
        <w:t xml:space="preserve">Andrew </w:t>
      </w:r>
      <w:proofErr w:type="spellStart"/>
      <w:r w:rsidR="00741D28">
        <w:t>Hartwig</w:t>
      </w:r>
      <w:proofErr w:type="spellEnd"/>
    </w:p>
    <w:p w14:paraId="3C45C5CB" w14:textId="77777777" w:rsidR="009A34F6" w:rsidRDefault="009A34F6" w:rsidP="005578C9">
      <w:r>
        <w:t>Approved by:</w:t>
      </w:r>
      <w:r>
        <w:tab/>
      </w:r>
      <w:r w:rsidR="00741D28">
        <w:t>Liz Stacey</w:t>
      </w:r>
    </w:p>
    <w:sectPr w:rsidR="009A34F6" w:rsidSect="00A112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A22F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D855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3266C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348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B3A6A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5458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9F8F1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2E65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F2A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28"/>
    <w:rsid w:val="000534FF"/>
    <w:rsid w:val="000A17BE"/>
    <w:rsid w:val="000B42C9"/>
    <w:rsid w:val="00122C72"/>
    <w:rsid w:val="0014349C"/>
    <w:rsid w:val="001D11AF"/>
    <w:rsid w:val="001D5CC0"/>
    <w:rsid w:val="00272ABC"/>
    <w:rsid w:val="00316C23"/>
    <w:rsid w:val="003218DF"/>
    <w:rsid w:val="003F22E2"/>
    <w:rsid w:val="00422538"/>
    <w:rsid w:val="00484405"/>
    <w:rsid w:val="005578C9"/>
    <w:rsid w:val="005F59C0"/>
    <w:rsid w:val="00610188"/>
    <w:rsid w:val="00646379"/>
    <w:rsid w:val="0069738C"/>
    <w:rsid w:val="00741D28"/>
    <w:rsid w:val="00780BF7"/>
    <w:rsid w:val="00841066"/>
    <w:rsid w:val="00841320"/>
    <w:rsid w:val="00925500"/>
    <w:rsid w:val="009A34F6"/>
    <w:rsid w:val="00A1127D"/>
    <w:rsid w:val="00A32DE9"/>
    <w:rsid w:val="00A72A35"/>
    <w:rsid w:val="00A968E2"/>
    <w:rsid w:val="00B8376C"/>
    <w:rsid w:val="00CE2098"/>
    <w:rsid w:val="00D47479"/>
    <w:rsid w:val="00D930E5"/>
    <w:rsid w:val="00DA4F8F"/>
    <w:rsid w:val="00DB3CF3"/>
    <w:rsid w:val="00E44288"/>
    <w:rsid w:val="00E5029D"/>
    <w:rsid w:val="00E824F4"/>
    <w:rsid w:val="00F20F73"/>
    <w:rsid w:val="00F756A7"/>
    <w:rsid w:val="00F7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699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4FF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Heading2">
    <w:name w:val="heading 2"/>
    <w:basedOn w:val="Normal"/>
    <w:next w:val="Normal"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272AB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2A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ndrew/Library/Containers/com.microsoft.Word/Data/Library/Caches/TM02810155/Minutes%20for%20organization%20meeting%20(long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4898C16DF50142A001CAC27ED63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06770-21D4-4540-BA14-464BDCBDD183}"/>
      </w:docPartPr>
      <w:docPartBody>
        <w:p w:rsidR="001242AD" w:rsidRDefault="009B2AC2">
          <w:pPr>
            <w:pStyle w:val="F14898C16DF50142A001CAC27ED6302E"/>
          </w:pPr>
          <w:r>
            <w:t>[Organization/Committee Name]</w:t>
          </w:r>
        </w:p>
      </w:docPartBody>
    </w:docPart>
    <w:docPart>
      <w:docPartPr>
        <w:name w:val="71ED0D6899BFFB45A67741E5E55A6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BEC26-3240-4445-B398-293FE6276C72}"/>
      </w:docPartPr>
      <w:docPartBody>
        <w:p w:rsidR="001242AD" w:rsidRDefault="009B2AC2">
          <w:pPr>
            <w:pStyle w:val="71ED0D6899BFFB45A67741E5E55A6468"/>
          </w:pPr>
          <w:r>
            <w:t>[Date]</w:t>
          </w:r>
        </w:p>
      </w:docPartBody>
    </w:docPart>
    <w:docPart>
      <w:docPartPr>
        <w:name w:val="9A6ADC8666715348A235EB2B51C09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C78C5-AE05-4D40-BEC5-DD1DAE5C3624}"/>
      </w:docPartPr>
      <w:docPartBody>
        <w:p w:rsidR="001242AD" w:rsidRDefault="009B2AC2">
          <w:pPr>
            <w:pStyle w:val="9A6ADC8666715348A235EB2B51C09102"/>
          </w:pPr>
          <w:r>
            <w:t>[Organization/Committee Name]</w:t>
          </w:r>
        </w:p>
      </w:docPartBody>
    </w:docPart>
    <w:docPart>
      <w:docPartPr>
        <w:name w:val="DC2C5EB9116C8A46B1B48A2DADDD3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2C9FF-F2F9-5A47-8E7D-49084FAAA5E9}"/>
      </w:docPartPr>
      <w:docPartBody>
        <w:p w:rsidR="001242AD" w:rsidRDefault="009B2AC2">
          <w:pPr>
            <w:pStyle w:val="DC2C5EB9116C8A46B1B48A2DADDD3EAF"/>
          </w:pPr>
          <w:r>
            <w:t>[date]</w:t>
          </w:r>
        </w:p>
      </w:docPartBody>
    </w:docPart>
    <w:docPart>
      <w:docPartPr>
        <w:name w:val="0CDDD02CDCBF3745A4FF5399B90F4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CBC7F-CE5B-A94A-BDC1-447BF8C6A2AE}"/>
      </w:docPartPr>
      <w:docPartBody>
        <w:p w:rsidR="001242AD" w:rsidRDefault="009B2AC2">
          <w:pPr>
            <w:pStyle w:val="0CDDD02CDCBF3745A4FF5399B90F467B"/>
          </w:pPr>
          <w:r w:rsidRPr="00272ABC">
            <w:rPr>
              <w:rStyle w:val="PlaceholderText"/>
            </w:rPr>
            <w:t>[Facilitator Name]</w:t>
          </w:r>
        </w:p>
      </w:docPartBody>
    </w:docPart>
    <w:docPart>
      <w:docPartPr>
        <w:name w:val="D8FC3B72CA65914EA6C61AFB7742B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8EA46-528E-B247-AF2E-6C5C831F82FE}"/>
      </w:docPartPr>
      <w:docPartBody>
        <w:p w:rsidR="001242AD" w:rsidRDefault="009B2AC2">
          <w:pPr>
            <w:pStyle w:val="D8FC3B72CA65914EA6C61AFB7742BC89"/>
          </w:pPr>
          <w:r>
            <w:t>[Facilitator Name]</w:t>
          </w:r>
        </w:p>
      </w:docPartBody>
    </w:docPart>
    <w:docPart>
      <w:docPartPr>
        <w:name w:val="7F146B32299F3D409E03FE510A2AD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3D533-7021-6E47-8CF1-79EB3ADED471}"/>
      </w:docPartPr>
      <w:docPartBody>
        <w:p w:rsidR="001242AD" w:rsidRDefault="009B2AC2">
          <w:pPr>
            <w:pStyle w:val="7F146B32299F3D409E03FE510A2ADBC8"/>
          </w:pPr>
          <w:r w:rsidRPr="00272ABC">
            <w:rPr>
              <w:rStyle w:val="PlaceholderText"/>
            </w:rP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C2"/>
    <w:rsid w:val="001242AD"/>
    <w:rsid w:val="002F00A6"/>
    <w:rsid w:val="004526B0"/>
    <w:rsid w:val="00897EAC"/>
    <w:rsid w:val="009B2AC2"/>
    <w:rsid w:val="00C0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4898C16DF50142A001CAC27ED6302E">
    <w:name w:val="F14898C16DF50142A001CAC27ED6302E"/>
  </w:style>
  <w:style w:type="paragraph" w:customStyle="1" w:styleId="71ED0D6899BFFB45A67741E5E55A6468">
    <w:name w:val="71ED0D6899BFFB45A67741E5E55A6468"/>
  </w:style>
  <w:style w:type="paragraph" w:customStyle="1" w:styleId="9A6ADC8666715348A235EB2B51C09102">
    <w:name w:val="9A6ADC8666715348A235EB2B51C0910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A3B8E1459FC044796DB280837837EFC">
    <w:name w:val="5A3B8E1459FC044796DB280837837EFC"/>
  </w:style>
  <w:style w:type="paragraph" w:customStyle="1" w:styleId="DC2C5EB9116C8A46B1B48A2DADDD3EAF">
    <w:name w:val="DC2C5EB9116C8A46B1B48A2DADDD3EAF"/>
  </w:style>
  <w:style w:type="paragraph" w:customStyle="1" w:styleId="1510CBFBF9A6EB4FBA8A0591E875290A">
    <w:name w:val="1510CBFBF9A6EB4FBA8A0591E875290A"/>
  </w:style>
  <w:style w:type="paragraph" w:customStyle="1" w:styleId="0CDDD02CDCBF3745A4FF5399B90F467B">
    <w:name w:val="0CDDD02CDCBF3745A4FF5399B90F467B"/>
  </w:style>
  <w:style w:type="paragraph" w:customStyle="1" w:styleId="BA1FB2740255E947B9C7CA089F93C3D0">
    <w:name w:val="BA1FB2740255E947B9C7CA089F93C3D0"/>
  </w:style>
  <w:style w:type="paragraph" w:customStyle="1" w:styleId="FC84475FA1BA0A4A88F89C40DABDF81E">
    <w:name w:val="FC84475FA1BA0A4A88F89C40DABDF81E"/>
  </w:style>
  <w:style w:type="paragraph" w:customStyle="1" w:styleId="7D48AD6E5CE1EF48A4C3689EA932690F">
    <w:name w:val="7D48AD6E5CE1EF48A4C3689EA932690F"/>
  </w:style>
  <w:style w:type="paragraph" w:customStyle="1" w:styleId="BCCA8644859F8843A4DACF3B1F9A4517">
    <w:name w:val="BCCA8644859F8843A4DACF3B1F9A4517"/>
  </w:style>
  <w:style w:type="paragraph" w:customStyle="1" w:styleId="6A9E908CEEF9914B9AB5E10C805CC8F9">
    <w:name w:val="6A9E908CEEF9914B9AB5E10C805CC8F9"/>
  </w:style>
  <w:style w:type="paragraph" w:customStyle="1" w:styleId="A441E0CF3AAED44DAAA6FCCAD7560558">
    <w:name w:val="A441E0CF3AAED44DAAA6FCCAD7560558"/>
  </w:style>
  <w:style w:type="paragraph" w:customStyle="1" w:styleId="63EEDE3311F2054887873303A6A61C94">
    <w:name w:val="63EEDE3311F2054887873303A6A61C94"/>
  </w:style>
  <w:style w:type="paragraph" w:customStyle="1" w:styleId="D8FC3B72CA65914EA6C61AFB7742BC89">
    <w:name w:val="D8FC3B72CA65914EA6C61AFB7742BC89"/>
  </w:style>
  <w:style w:type="paragraph" w:customStyle="1" w:styleId="7FB755F058F09440BBDC858745EABF77">
    <w:name w:val="7FB755F058F09440BBDC858745EABF77"/>
  </w:style>
  <w:style w:type="paragraph" w:customStyle="1" w:styleId="7F146B32299F3D409E03FE510A2ADBC8">
    <w:name w:val="7F146B32299F3D409E03FE510A2ADBC8"/>
  </w:style>
  <w:style w:type="paragraph" w:customStyle="1" w:styleId="7E8604F606278648AFA29C03553DD577">
    <w:name w:val="7E8604F606278648AFA29C03553DD577"/>
  </w:style>
  <w:style w:type="paragraph" w:customStyle="1" w:styleId="0F9B2A925E96584687B3CF7C0BD0F254">
    <w:name w:val="0F9B2A925E96584687B3CF7C0BD0F254"/>
  </w:style>
  <w:style w:type="paragraph" w:customStyle="1" w:styleId="CBB5356382C6A948BBEEE8065736331F">
    <w:name w:val="CBB5356382C6A948BBEEE80657363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form as a starting structure for your organizational meeting minutes; it has sections for agenda, attendees, issues, new business, and more. </APDescription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753206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2012-01-04T23:07:00+00:00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1423523</Value>
      <Value>1423524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Minutes for organization meeting (long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TP102810154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>2003 to 2007 conversion.</UANotes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FA5E4BCA-D2D3-42D7-839E-EEB83BE3DD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B8C0F9-0664-4CD3-ADC0-5328C6388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8F6794-AAFD-47E4-ACD2-6FBABE4A727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Minutes for organization meeting (long form).dotx</Template>
  <TotalTime>2</TotalTime>
  <Pages>1</Pages>
  <Words>111</Words>
  <Characters>635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for organization meeting (long form)</vt:lpstr>
    </vt:vector>
  </TitlesOfParts>
  <Company>Microsoft Corporation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for organization meeting (long form)</dc:title>
  <dc:subject>Shift Tips Tracker</dc:subject>
  <dc:creator>Andrew Hartwig</dc:creator>
  <dc:description>Andrew Hartwig</dc:description>
  <cp:lastModifiedBy>Microsoft Office User</cp:lastModifiedBy>
  <cp:revision>3</cp:revision>
  <cp:lastPrinted>2012-01-04T23:03:00Z</cp:lastPrinted>
  <dcterms:created xsi:type="dcterms:W3CDTF">2016-04-14T14:45:00Z</dcterms:created>
  <dcterms:modified xsi:type="dcterms:W3CDTF">2016-04-14T14:48:00Z</dcterms:modified>
  <cp:category>March 31, 2016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