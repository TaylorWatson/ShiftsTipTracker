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F14898C16DF50142A001CAC27ED6302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5983FE3" w14:textId="77777777" w:rsidR="009A34F6" w:rsidRPr="005578C9" w:rsidRDefault="00741D28" w:rsidP="005578C9">
          <w:pPr>
            <w:pStyle w:val="Organization"/>
          </w:pPr>
          <w:r>
            <w:t>Shift Tips Tracker</w:t>
          </w:r>
        </w:p>
      </w:sdtContent>
    </w:sdt>
    <w:p w14:paraId="0CD795ED" w14:textId="77777777" w:rsidR="00272ABC" w:rsidRDefault="009A34F6" w:rsidP="005578C9">
      <w:pPr>
        <w:pStyle w:val="Heading1"/>
      </w:pPr>
      <w:r w:rsidRPr="005578C9">
        <w:t>Meeting Minutes</w:t>
      </w:r>
    </w:p>
    <w:p w14:paraId="459F49E3" w14:textId="65C046CE" w:rsidR="009A34F6" w:rsidRPr="00E824F4" w:rsidRDefault="00CE2098" w:rsidP="005578C9">
      <w:pPr>
        <w:pStyle w:val="Heading1"/>
      </w:pPr>
      <w:sdt>
        <w:sdtPr>
          <w:alias w:val="Date"/>
          <w:tag w:val="Date"/>
          <w:id w:val="976303751"/>
          <w:placeholder>
            <w:docPart w:val="71ED0D6899BFFB45A67741E5E55A646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>
            <w:t>February 25</w:t>
          </w:r>
          <w:r w:rsidR="00F76947">
            <w:t>, 2016</w:t>
          </w:r>
        </w:sdtContent>
      </w:sdt>
    </w:p>
    <w:p w14:paraId="0AE26A6D" w14:textId="77777777" w:rsidR="009A34F6" w:rsidRPr="00E824F4" w:rsidRDefault="000534FF" w:rsidP="005578C9">
      <w:pPr>
        <w:pStyle w:val="Heading2"/>
      </w:pPr>
      <w:r>
        <w:t>Opening</w:t>
      </w:r>
    </w:p>
    <w:p w14:paraId="2B198CB9" w14:textId="1022A505"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9A6ADC8666715348A235EB2B51C0910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41D28">
            <w:t>Shift Tips Tracker</w:t>
          </w:r>
        </w:sdtContent>
      </w:sdt>
      <w:r>
        <w:t xml:space="preserve"> was called to order at </w:t>
      </w:r>
      <w:r w:rsidR="00CE2098">
        <w:t>1</w:t>
      </w:r>
      <w:r w:rsidR="00741D28">
        <w:t>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C2C5EB9116C8A46B1B48A2DADDD3EA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CE2098">
            <w:t>February 25, 2016</w:t>
          </w:r>
        </w:sdtContent>
      </w:sdt>
      <w:r>
        <w:t xml:space="preserve"> </w:t>
      </w:r>
      <w:r w:rsidR="00741D28">
        <w:t>at Conestoga College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832"/>
          <w:placeholder>
            <w:docPart w:val="0CDDD02CDCBF3745A4FF5399B90F467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>.</w:t>
      </w:r>
    </w:p>
    <w:p w14:paraId="0E3866BB" w14:textId="77777777" w:rsidR="009A34F6" w:rsidRDefault="000534FF" w:rsidP="005578C9">
      <w:pPr>
        <w:pStyle w:val="Heading2"/>
      </w:pPr>
      <w:r>
        <w:t>Present</w:t>
      </w:r>
    </w:p>
    <w:p w14:paraId="24C9DF63" w14:textId="77777777" w:rsidR="009A34F6" w:rsidRDefault="00741D28" w:rsidP="00741D28">
      <w:r>
        <w:t xml:space="preserve">Andrew </w:t>
      </w:r>
      <w:proofErr w:type="spellStart"/>
      <w:r>
        <w:t>Hartwig</w:t>
      </w:r>
      <w:proofErr w:type="spellEnd"/>
      <w:r>
        <w:t>, Liz Stacey, and Taylor Watson.</w:t>
      </w:r>
    </w:p>
    <w:p w14:paraId="6F8BAF6E" w14:textId="77777777" w:rsidR="009A34F6" w:rsidRDefault="009A34F6" w:rsidP="000534FF">
      <w:pPr>
        <w:pStyle w:val="Heading2"/>
      </w:pPr>
      <w:r>
        <w:t>Open Issues</w:t>
      </w:r>
    </w:p>
    <w:p w14:paraId="5CD60053" w14:textId="00AC7674" w:rsidR="009A34F6" w:rsidRPr="00A32DE9" w:rsidRDefault="00CE2098">
      <w:r>
        <w:t xml:space="preserve">Review of application in its current state, state of </w:t>
      </w:r>
      <w:proofErr w:type="gramStart"/>
      <w:r>
        <w:t>deliverables..</w:t>
      </w:r>
      <w:proofErr w:type="gramEnd"/>
    </w:p>
    <w:p w14:paraId="18D7699D" w14:textId="77777777" w:rsidR="009A34F6" w:rsidRDefault="009A34F6" w:rsidP="000534FF">
      <w:pPr>
        <w:pStyle w:val="Heading2"/>
      </w:pPr>
      <w:r>
        <w:t>New Business</w:t>
      </w:r>
    </w:p>
    <w:p w14:paraId="1AFB705F" w14:textId="26E3594E" w:rsidR="009A34F6" w:rsidRPr="00A32DE9" w:rsidRDefault="00CE2098">
      <w:r>
        <w:t xml:space="preserve">Showed current state of application and what is possible through the application in its current state. Arranged deliverables ready in a binder. </w:t>
      </w:r>
    </w:p>
    <w:p w14:paraId="3B12B92A" w14:textId="77777777" w:rsidR="009A34F6" w:rsidRDefault="009A34F6" w:rsidP="000534FF">
      <w:pPr>
        <w:pStyle w:val="Heading2"/>
      </w:pPr>
      <w:r>
        <w:t>Agenda for Next Meeting</w:t>
      </w:r>
    </w:p>
    <w:p w14:paraId="58565321" w14:textId="5D0C1169" w:rsidR="009A34F6" w:rsidRPr="00A32DE9" w:rsidRDefault="00CE2098">
      <w:r>
        <w:t xml:space="preserve">Discuss possible change of technology stack due to finding better technology. </w:t>
      </w:r>
    </w:p>
    <w:p w14:paraId="02BFEEC9" w14:textId="77777777" w:rsidR="009A34F6" w:rsidRDefault="000534FF" w:rsidP="005578C9">
      <w:pPr>
        <w:pStyle w:val="Heading2"/>
      </w:pPr>
      <w:r>
        <w:t>Adjournment</w:t>
      </w:r>
    </w:p>
    <w:p w14:paraId="183847AC" w14:textId="48F7023C" w:rsidR="009A34F6" w:rsidRDefault="009A34F6">
      <w:r>
        <w:t xml:space="preserve">Meeting was adjourned at </w:t>
      </w:r>
      <w:r w:rsidR="00CE2098">
        <w:t>1</w:t>
      </w:r>
      <w:r w:rsidR="00741D28">
        <w:t>:</w:t>
      </w:r>
      <w:r w:rsidR="00CE2098">
        <w:t>45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983"/>
          <w:placeholder>
            <w:docPart w:val="D8FC3B72CA65914EA6C61AFB7742BC8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 xml:space="preserve">. The next general meeting will be at </w:t>
      </w:r>
      <w:r w:rsidR="00CE2098">
        <w:t>1</w:t>
      </w:r>
      <w:r w:rsidR="00741D28">
        <w:t>:00</w:t>
      </w:r>
      <w:r>
        <w:t xml:space="preserve"> on </w:t>
      </w:r>
      <w:sdt>
        <w:sdtPr>
          <w:alias w:val="Date"/>
          <w:tag w:val="Date"/>
          <w:id w:val="976304011"/>
          <w:placeholder>
            <w:docPart w:val="7F146B32299F3D409E03FE510A2ADBC8"/>
          </w:placeholder>
          <w:date w:fullDate="2016-03-0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CE2098">
            <w:t>March 3, 2016</w:t>
          </w:r>
        </w:sdtContent>
      </w:sdt>
      <w:r w:rsidR="00272ABC">
        <w:t>,</w:t>
      </w:r>
      <w:r>
        <w:t xml:space="preserve"> </w:t>
      </w:r>
      <w:r w:rsidR="00741D28">
        <w:t>at Conestoga College</w:t>
      </w:r>
      <w:r>
        <w:t>.</w:t>
      </w:r>
    </w:p>
    <w:p w14:paraId="4222633C" w14:textId="77777777" w:rsidR="009A34F6" w:rsidRDefault="009A34F6" w:rsidP="005578C9">
      <w:r>
        <w:t>Minutes submitted by:</w:t>
      </w:r>
      <w:r>
        <w:tab/>
      </w:r>
      <w:r w:rsidR="00741D28">
        <w:t xml:space="preserve">Andrew </w:t>
      </w:r>
      <w:proofErr w:type="spellStart"/>
      <w:r w:rsidR="00741D28">
        <w:t>Hartwig</w:t>
      </w:r>
      <w:bookmarkStart w:id="0" w:name="_GoBack"/>
      <w:bookmarkEnd w:id="0"/>
      <w:proofErr w:type="spellEnd"/>
    </w:p>
    <w:p w14:paraId="3C45C5CB" w14:textId="77777777" w:rsidR="009A34F6" w:rsidRDefault="009A34F6" w:rsidP="005578C9">
      <w:r>
        <w:t>Approved by:</w:t>
      </w:r>
      <w:r>
        <w:tab/>
      </w:r>
      <w:r w:rsidR="00741D28">
        <w:t>Liz Stacey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28"/>
    <w:rsid w:val="000534FF"/>
    <w:rsid w:val="00122C72"/>
    <w:rsid w:val="00272ABC"/>
    <w:rsid w:val="00316C23"/>
    <w:rsid w:val="003218DF"/>
    <w:rsid w:val="003F22E2"/>
    <w:rsid w:val="00484405"/>
    <w:rsid w:val="005578C9"/>
    <w:rsid w:val="00610188"/>
    <w:rsid w:val="00646379"/>
    <w:rsid w:val="0069738C"/>
    <w:rsid w:val="00741D28"/>
    <w:rsid w:val="00780BF7"/>
    <w:rsid w:val="00841320"/>
    <w:rsid w:val="00925500"/>
    <w:rsid w:val="009A34F6"/>
    <w:rsid w:val="00A1127D"/>
    <w:rsid w:val="00A32DE9"/>
    <w:rsid w:val="00CE2098"/>
    <w:rsid w:val="00D930E5"/>
    <w:rsid w:val="00DB3CF3"/>
    <w:rsid w:val="00E44288"/>
    <w:rsid w:val="00E824F4"/>
    <w:rsid w:val="00F20F73"/>
    <w:rsid w:val="00F756A7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699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drew/Library/Containers/com.microsoft.Word/Data/Library/Caches/TM02810155/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4898C16DF50142A001CAC27ED6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6770-21D4-4540-BA14-464BDCBDD183}"/>
      </w:docPartPr>
      <w:docPartBody>
        <w:p w:rsidR="001242AD" w:rsidRDefault="009B2AC2">
          <w:pPr>
            <w:pStyle w:val="F14898C16DF50142A001CAC27ED6302E"/>
          </w:pPr>
          <w:r>
            <w:t>[Organization/Committee Name]</w:t>
          </w:r>
        </w:p>
      </w:docPartBody>
    </w:docPart>
    <w:docPart>
      <w:docPartPr>
        <w:name w:val="71ED0D6899BFFB45A67741E5E55A6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BEC26-3240-4445-B398-293FE6276C72}"/>
      </w:docPartPr>
      <w:docPartBody>
        <w:p w:rsidR="001242AD" w:rsidRDefault="009B2AC2">
          <w:pPr>
            <w:pStyle w:val="71ED0D6899BFFB45A67741E5E55A6468"/>
          </w:pPr>
          <w:r>
            <w:t>[Date]</w:t>
          </w:r>
        </w:p>
      </w:docPartBody>
    </w:docPart>
    <w:docPart>
      <w:docPartPr>
        <w:name w:val="9A6ADC8666715348A235EB2B51C0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78C5-AE05-4D40-BEC5-DD1DAE5C3624}"/>
      </w:docPartPr>
      <w:docPartBody>
        <w:p w:rsidR="001242AD" w:rsidRDefault="009B2AC2">
          <w:pPr>
            <w:pStyle w:val="9A6ADC8666715348A235EB2B51C09102"/>
          </w:pPr>
          <w:r>
            <w:t>[Organization/Committee Name]</w:t>
          </w:r>
        </w:p>
      </w:docPartBody>
    </w:docPart>
    <w:docPart>
      <w:docPartPr>
        <w:name w:val="DC2C5EB9116C8A46B1B48A2DADDD3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2C9FF-F2F9-5A47-8E7D-49084FAAA5E9}"/>
      </w:docPartPr>
      <w:docPartBody>
        <w:p w:rsidR="001242AD" w:rsidRDefault="009B2AC2">
          <w:pPr>
            <w:pStyle w:val="DC2C5EB9116C8A46B1B48A2DADDD3EAF"/>
          </w:pPr>
          <w:r>
            <w:t>[date]</w:t>
          </w:r>
        </w:p>
      </w:docPartBody>
    </w:docPart>
    <w:docPart>
      <w:docPartPr>
        <w:name w:val="0CDDD02CDCBF3745A4FF5399B90F4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CBC7F-CE5B-A94A-BDC1-447BF8C6A2AE}"/>
      </w:docPartPr>
      <w:docPartBody>
        <w:p w:rsidR="001242AD" w:rsidRDefault="009B2AC2">
          <w:pPr>
            <w:pStyle w:val="0CDDD02CDCBF3745A4FF5399B90F467B"/>
          </w:pPr>
          <w:r w:rsidRPr="00272ABC">
            <w:rPr>
              <w:rStyle w:val="PlaceholderText"/>
            </w:rPr>
            <w:t>[Facilitator Name]</w:t>
          </w:r>
        </w:p>
      </w:docPartBody>
    </w:docPart>
    <w:docPart>
      <w:docPartPr>
        <w:name w:val="D8FC3B72CA65914EA6C61AFB7742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EA46-528E-B247-AF2E-6C5C831F82FE}"/>
      </w:docPartPr>
      <w:docPartBody>
        <w:p w:rsidR="001242AD" w:rsidRDefault="009B2AC2">
          <w:pPr>
            <w:pStyle w:val="D8FC3B72CA65914EA6C61AFB7742BC89"/>
          </w:pPr>
          <w:r>
            <w:t>[Facilitator Name]</w:t>
          </w:r>
        </w:p>
      </w:docPartBody>
    </w:docPart>
    <w:docPart>
      <w:docPartPr>
        <w:name w:val="7F146B32299F3D409E03FE510A2A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3D533-7021-6E47-8CF1-79EB3ADED471}"/>
      </w:docPartPr>
      <w:docPartBody>
        <w:p w:rsidR="001242AD" w:rsidRDefault="009B2AC2">
          <w:pPr>
            <w:pStyle w:val="7F146B32299F3D409E03FE510A2ADBC8"/>
          </w:pPr>
          <w:r w:rsidRPr="00272ABC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C2"/>
    <w:rsid w:val="001242AD"/>
    <w:rsid w:val="00203852"/>
    <w:rsid w:val="00897EAC"/>
    <w:rsid w:val="009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898C16DF50142A001CAC27ED6302E">
    <w:name w:val="F14898C16DF50142A001CAC27ED6302E"/>
  </w:style>
  <w:style w:type="paragraph" w:customStyle="1" w:styleId="71ED0D6899BFFB45A67741E5E55A6468">
    <w:name w:val="71ED0D6899BFFB45A67741E5E55A6468"/>
  </w:style>
  <w:style w:type="paragraph" w:customStyle="1" w:styleId="9A6ADC8666715348A235EB2B51C09102">
    <w:name w:val="9A6ADC8666715348A235EB2B51C0910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3B8E1459FC044796DB280837837EFC">
    <w:name w:val="5A3B8E1459FC044796DB280837837EFC"/>
  </w:style>
  <w:style w:type="paragraph" w:customStyle="1" w:styleId="DC2C5EB9116C8A46B1B48A2DADDD3EAF">
    <w:name w:val="DC2C5EB9116C8A46B1B48A2DADDD3EAF"/>
  </w:style>
  <w:style w:type="paragraph" w:customStyle="1" w:styleId="1510CBFBF9A6EB4FBA8A0591E875290A">
    <w:name w:val="1510CBFBF9A6EB4FBA8A0591E875290A"/>
  </w:style>
  <w:style w:type="paragraph" w:customStyle="1" w:styleId="0CDDD02CDCBF3745A4FF5399B90F467B">
    <w:name w:val="0CDDD02CDCBF3745A4FF5399B90F467B"/>
  </w:style>
  <w:style w:type="paragraph" w:customStyle="1" w:styleId="BA1FB2740255E947B9C7CA089F93C3D0">
    <w:name w:val="BA1FB2740255E947B9C7CA089F93C3D0"/>
  </w:style>
  <w:style w:type="paragraph" w:customStyle="1" w:styleId="FC84475FA1BA0A4A88F89C40DABDF81E">
    <w:name w:val="FC84475FA1BA0A4A88F89C40DABDF81E"/>
  </w:style>
  <w:style w:type="paragraph" w:customStyle="1" w:styleId="7D48AD6E5CE1EF48A4C3689EA932690F">
    <w:name w:val="7D48AD6E5CE1EF48A4C3689EA932690F"/>
  </w:style>
  <w:style w:type="paragraph" w:customStyle="1" w:styleId="BCCA8644859F8843A4DACF3B1F9A4517">
    <w:name w:val="BCCA8644859F8843A4DACF3B1F9A4517"/>
  </w:style>
  <w:style w:type="paragraph" w:customStyle="1" w:styleId="6A9E908CEEF9914B9AB5E10C805CC8F9">
    <w:name w:val="6A9E908CEEF9914B9AB5E10C805CC8F9"/>
  </w:style>
  <w:style w:type="paragraph" w:customStyle="1" w:styleId="A441E0CF3AAED44DAAA6FCCAD7560558">
    <w:name w:val="A441E0CF3AAED44DAAA6FCCAD7560558"/>
  </w:style>
  <w:style w:type="paragraph" w:customStyle="1" w:styleId="63EEDE3311F2054887873303A6A61C94">
    <w:name w:val="63EEDE3311F2054887873303A6A61C94"/>
  </w:style>
  <w:style w:type="paragraph" w:customStyle="1" w:styleId="D8FC3B72CA65914EA6C61AFB7742BC89">
    <w:name w:val="D8FC3B72CA65914EA6C61AFB7742BC89"/>
  </w:style>
  <w:style w:type="paragraph" w:customStyle="1" w:styleId="7FB755F058F09440BBDC858745EABF77">
    <w:name w:val="7FB755F058F09440BBDC858745EABF77"/>
  </w:style>
  <w:style w:type="paragraph" w:customStyle="1" w:styleId="7F146B32299F3D409E03FE510A2ADBC8">
    <w:name w:val="7F146B32299F3D409E03FE510A2ADBC8"/>
  </w:style>
  <w:style w:type="paragraph" w:customStyle="1" w:styleId="7E8604F606278648AFA29C03553DD577">
    <w:name w:val="7E8604F606278648AFA29C03553DD577"/>
  </w:style>
  <w:style w:type="paragraph" w:customStyle="1" w:styleId="0F9B2A925E96584687B3CF7C0BD0F254">
    <w:name w:val="0F9B2A925E96584687B3CF7C0BD0F254"/>
  </w:style>
  <w:style w:type="paragraph" w:customStyle="1" w:styleId="CBB5356382C6A948BBEEE8065736331F">
    <w:name w:val="CBB5356382C6A948BBEEE80657363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form as a starting structure for your organizational meeting minutes; it has sections for agenda, attendees, issues, new business, and more. 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753206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2012-01-04T23:07:00+00:00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1423523</Value>
      <Value>1423524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(long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TP102810154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B8C0F9-0664-4CD3-ADC0-5328C6388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8F6794-AAFD-47E4-ACD2-6FBABE4A727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4</TotalTime>
  <Pages>1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>Microsoft Corporation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Shift Tips Tracker</dc:subject>
  <dc:creator>Andrew Hartwig</dc:creator>
  <dc:description>Andrew Hartwig</dc:description>
  <cp:lastModifiedBy>Microsoft Office User</cp:lastModifiedBy>
  <cp:revision>3</cp:revision>
  <cp:lastPrinted>2012-01-04T23:03:00Z</cp:lastPrinted>
  <dcterms:created xsi:type="dcterms:W3CDTF">2016-03-10T17:36:00Z</dcterms:created>
  <dcterms:modified xsi:type="dcterms:W3CDTF">2016-03-10T17:41:00Z</dcterms:modified>
  <cp:category>February 25, 2016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