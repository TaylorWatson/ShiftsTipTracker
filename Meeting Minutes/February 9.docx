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976303765"/>
        <w:placeholder>
          <w:docPart w:val="F14898C16DF50142A001CAC27ED6302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5983FE3" w14:textId="77777777" w:rsidR="009A34F6" w:rsidRPr="005578C9" w:rsidRDefault="00741D28" w:rsidP="005578C9">
          <w:pPr>
            <w:pStyle w:val="Organization"/>
          </w:pPr>
          <w:r>
            <w:t>Shift Tips Tracker</w:t>
          </w:r>
        </w:p>
      </w:sdtContent>
    </w:sdt>
    <w:p w14:paraId="0CD795ED" w14:textId="77777777" w:rsidR="00272ABC" w:rsidRDefault="009A34F6" w:rsidP="005578C9">
      <w:pPr>
        <w:pStyle w:val="Heading1"/>
      </w:pPr>
      <w:r w:rsidRPr="005578C9">
        <w:t>Meeting Minutes</w:t>
      </w:r>
    </w:p>
    <w:p w14:paraId="459F49E3" w14:textId="0B63507A" w:rsidR="009A34F6" w:rsidRPr="00E824F4" w:rsidRDefault="00646379" w:rsidP="005578C9">
      <w:pPr>
        <w:pStyle w:val="Heading1"/>
      </w:pPr>
      <w:sdt>
        <w:sdtPr>
          <w:alias w:val="Date"/>
          <w:tag w:val="Date"/>
          <w:id w:val="976303751"/>
          <w:placeholder>
            <w:docPart w:val="71ED0D6899BFFB45A67741E5E55A646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76947">
            <w:t>February 9, 2016</w:t>
          </w:r>
        </w:sdtContent>
      </w:sdt>
    </w:p>
    <w:p w14:paraId="0AE26A6D" w14:textId="77777777" w:rsidR="009A34F6" w:rsidRPr="00E824F4" w:rsidRDefault="000534FF" w:rsidP="005578C9">
      <w:pPr>
        <w:pStyle w:val="Heading2"/>
      </w:pPr>
      <w:r>
        <w:t>Opening</w:t>
      </w:r>
    </w:p>
    <w:p w14:paraId="2B198CB9" w14:textId="2F2568EB" w:rsidR="009A34F6" w:rsidRDefault="009A34F6" w:rsidP="00272ABC">
      <w:r>
        <w:t xml:space="preserve">The regular meeting of the </w:t>
      </w:r>
      <w:sdt>
        <w:sdtPr>
          <w:alias w:val="Name"/>
          <w:tag w:val="Name"/>
          <w:id w:val="976303776"/>
          <w:placeholder>
            <w:docPart w:val="9A6ADC8666715348A235EB2B51C0910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41D28">
            <w:t>Shift Tips Tracker</w:t>
          </w:r>
        </w:sdtContent>
      </w:sdt>
      <w:r>
        <w:t xml:space="preserve"> was called to order at </w:t>
      </w:r>
      <w:r w:rsidR="00741D28">
        <w:t>12:00</w:t>
      </w:r>
      <w:r>
        <w:t xml:space="preserve"> on </w:t>
      </w:r>
      <w:sdt>
        <w:sdtPr>
          <w:alias w:val="Date"/>
          <w:tag w:val="Date"/>
          <w:id w:val="976303804"/>
          <w:placeholder>
            <w:docPart w:val="DC2C5EB9116C8A46B1B48A2DADDD3EAF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780BF7">
            <w:t xml:space="preserve">February </w:t>
          </w:r>
          <w:r w:rsidR="00F76947">
            <w:t>9</w:t>
          </w:r>
          <w:r w:rsidR="00484405">
            <w:t>, 2016</w:t>
          </w:r>
        </w:sdtContent>
      </w:sdt>
      <w:r>
        <w:t xml:space="preserve"> </w:t>
      </w:r>
      <w:r w:rsidR="00741D28">
        <w:t>at Conestoga College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832"/>
          <w:placeholder>
            <w:docPart w:val="0CDDD02CDCBF3745A4FF5399B90F467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 xml:space="preserve">Andrew </w:t>
          </w:r>
          <w:proofErr w:type="spellStart"/>
          <w:r w:rsidR="00741D28">
            <w:t>Hartwig</w:t>
          </w:r>
          <w:proofErr w:type="spellEnd"/>
        </w:sdtContent>
      </w:sdt>
      <w:r>
        <w:t>.</w:t>
      </w:r>
    </w:p>
    <w:p w14:paraId="0E3866BB" w14:textId="77777777" w:rsidR="009A34F6" w:rsidRDefault="000534FF" w:rsidP="005578C9">
      <w:pPr>
        <w:pStyle w:val="Heading2"/>
      </w:pPr>
      <w:r>
        <w:t>Present</w:t>
      </w:r>
    </w:p>
    <w:p w14:paraId="24C9DF63" w14:textId="77777777" w:rsidR="009A34F6" w:rsidRDefault="00741D28" w:rsidP="00741D28">
      <w:r>
        <w:t xml:space="preserve">Andrew </w:t>
      </w:r>
      <w:proofErr w:type="spellStart"/>
      <w:r>
        <w:t>Hartwig</w:t>
      </w:r>
      <w:proofErr w:type="spellEnd"/>
      <w:r>
        <w:t>, Liz Stacey, and Taylor Watson.</w:t>
      </w:r>
    </w:p>
    <w:p w14:paraId="6F8BAF6E" w14:textId="77777777" w:rsidR="009A34F6" w:rsidRDefault="009A34F6" w:rsidP="000534FF">
      <w:pPr>
        <w:pStyle w:val="Heading2"/>
      </w:pPr>
      <w:r>
        <w:t>Open Issues</w:t>
      </w:r>
    </w:p>
    <w:p w14:paraId="5CD60053" w14:textId="04BAC020" w:rsidR="009A34F6" w:rsidRPr="00A32DE9" w:rsidRDefault="00F76947">
      <w:r>
        <w:t>Design level class diagrams, design level sequence diagrams, and navigation diagrams.</w:t>
      </w:r>
    </w:p>
    <w:p w14:paraId="18D7699D" w14:textId="77777777" w:rsidR="009A34F6" w:rsidRDefault="009A34F6" w:rsidP="000534FF">
      <w:pPr>
        <w:pStyle w:val="Heading2"/>
      </w:pPr>
      <w:r>
        <w:t>New Business</w:t>
      </w:r>
    </w:p>
    <w:p w14:paraId="1AFB705F" w14:textId="794C9BB7" w:rsidR="009A34F6" w:rsidRPr="00A32DE9" w:rsidRDefault="00925500">
      <w:r>
        <w:t>Walked Liz through design level class and sequence diagrams. Navigation diagrams requirements were not me</w:t>
      </w:r>
      <w:bookmarkStart w:id="0" w:name="_GoBack"/>
      <w:bookmarkEnd w:id="0"/>
      <w:r>
        <w:t>t, and were cleared up as to what needed to be finished.</w:t>
      </w:r>
    </w:p>
    <w:p w14:paraId="3B12B92A" w14:textId="77777777" w:rsidR="009A34F6" w:rsidRDefault="009A34F6" w:rsidP="000534FF">
      <w:pPr>
        <w:pStyle w:val="Heading2"/>
      </w:pPr>
      <w:r>
        <w:t>Agenda for Next Meeting</w:t>
      </w:r>
    </w:p>
    <w:p w14:paraId="58565321" w14:textId="5D16E623" w:rsidR="009A34F6" w:rsidRPr="00A32DE9" w:rsidRDefault="00F20F73">
      <w:r>
        <w:t xml:space="preserve">Updated user interface prototypes, design reports, ERDs, </w:t>
      </w:r>
      <w:r w:rsidR="00646379">
        <w:t>Data dictionaries, and web search and rationale.</w:t>
      </w:r>
    </w:p>
    <w:p w14:paraId="02BFEEC9" w14:textId="77777777" w:rsidR="009A34F6" w:rsidRDefault="000534FF" w:rsidP="005578C9">
      <w:pPr>
        <w:pStyle w:val="Heading2"/>
      </w:pPr>
      <w:r>
        <w:t>Adjournment</w:t>
      </w:r>
    </w:p>
    <w:p w14:paraId="183847AC" w14:textId="0A9AEF3D" w:rsidR="009A34F6" w:rsidRDefault="009A34F6">
      <w:r>
        <w:t xml:space="preserve">Meeting was adjourned at </w:t>
      </w:r>
      <w:r w:rsidR="00741D28">
        <w:t>12:</w:t>
      </w:r>
      <w:r w:rsidR="00925500">
        <w:t>25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983"/>
          <w:placeholder>
            <w:docPart w:val="D8FC3B72CA65914EA6C61AFB7742BC8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 xml:space="preserve">Andrew </w:t>
          </w:r>
          <w:proofErr w:type="spellStart"/>
          <w:r w:rsidR="00741D28">
            <w:t>Hartwig</w:t>
          </w:r>
          <w:proofErr w:type="spellEnd"/>
        </w:sdtContent>
      </w:sdt>
      <w:r>
        <w:t xml:space="preserve">. The next general meeting will be at </w:t>
      </w:r>
      <w:r w:rsidR="00741D28">
        <w:t>12:00</w:t>
      </w:r>
      <w:r>
        <w:t xml:space="preserve"> on </w:t>
      </w:r>
      <w:sdt>
        <w:sdtPr>
          <w:alias w:val="Date"/>
          <w:tag w:val="Date"/>
          <w:id w:val="976304011"/>
          <w:placeholder>
            <w:docPart w:val="7F146B32299F3D409E03FE510A2ADBC8"/>
          </w:placeholder>
          <w:date w:fullDate="2016-02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925500">
            <w:t>February 24, 2016</w:t>
          </w:r>
        </w:sdtContent>
      </w:sdt>
      <w:r w:rsidR="00272ABC">
        <w:t>,</w:t>
      </w:r>
      <w:r>
        <w:t xml:space="preserve"> </w:t>
      </w:r>
      <w:r w:rsidR="00741D28">
        <w:t>at Conestoga College</w:t>
      </w:r>
      <w:r>
        <w:t>.</w:t>
      </w:r>
    </w:p>
    <w:p w14:paraId="4222633C" w14:textId="77777777" w:rsidR="009A34F6" w:rsidRDefault="009A34F6" w:rsidP="005578C9">
      <w:r>
        <w:t>Minutes submitted by:</w:t>
      </w:r>
      <w:r>
        <w:tab/>
      </w:r>
      <w:r w:rsidR="00741D28">
        <w:t xml:space="preserve">Andrew </w:t>
      </w:r>
      <w:proofErr w:type="spellStart"/>
      <w:r w:rsidR="00741D28">
        <w:t>Hartwig</w:t>
      </w:r>
      <w:proofErr w:type="spellEnd"/>
    </w:p>
    <w:p w14:paraId="3C45C5CB" w14:textId="77777777" w:rsidR="009A34F6" w:rsidRDefault="009A34F6" w:rsidP="005578C9">
      <w:r>
        <w:t>Approved by:</w:t>
      </w:r>
      <w:r>
        <w:tab/>
      </w:r>
      <w:r w:rsidR="00741D28">
        <w:t>Liz Stacey</w:t>
      </w:r>
    </w:p>
    <w:sectPr w:rsidR="009A34F6" w:rsidSect="00A11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A22F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D85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266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34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B3A6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5458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F8F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E65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F2A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28"/>
    <w:rsid w:val="000534FF"/>
    <w:rsid w:val="00122C72"/>
    <w:rsid w:val="00272ABC"/>
    <w:rsid w:val="00316C23"/>
    <w:rsid w:val="003218DF"/>
    <w:rsid w:val="003F22E2"/>
    <w:rsid w:val="00484405"/>
    <w:rsid w:val="005578C9"/>
    <w:rsid w:val="00610188"/>
    <w:rsid w:val="00646379"/>
    <w:rsid w:val="0069738C"/>
    <w:rsid w:val="00741D28"/>
    <w:rsid w:val="00780BF7"/>
    <w:rsid w:val="00925500"/>
    <w:rsid w:val="009A34F6"/>
    <w:rsid w:val="00A1127D"/>
    <w:rsid w:val="00A32DE9"/>
    <w:rsid w:val="00D930E5"/>
    <w:rsid w:val="00DB3CF3"/>
    <w:rsid w:val="00E44288"/>
    <w:rsid w:val="00E824F4"/>
    <w:rsid w:val="00F20F73"/>
    <w:rsid w:val="00F756A7"/>
    <w:rsid w:val="00F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699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FF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drew/Library/Containers/com.microsoft.Word/Data/Library/Caches/TM02810155/Minutes%20for%20organization%20meeting%20(long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4898C16DF50142A001CAC27ED63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6770-21D4-4540-BA14-464BDCBDD183}"/>
      </w:docPartPr>
      <w:docPartBody>
        <w:p w:rsidR="001242AD" w:rsidRDefault="009B2AC2">
          <w:pPr>
            <w:pStyle w:val="F14898C16DF50142A001CAC27ED6302E"/>
          </w:pPr>
          <w:r>
            <w:t>[Organization/Committee Name]</w:t>
          </w:r>
        </w:p>
      </w:docPartBody>
    </w:docPart>
    <w:docPart>
      <w:docPartPr>
        <w:name w:val="71ED0D6899BFFB45A67741E5E55A6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BEC26-3240-4445-B398-293FE6276C72}"/>
      </w:docPartPr>
      <w:docPartBody>
        <w:p w:rsidR="001242AD" w:rsidRDefault="009B2AC2">
          <w:pPr>
            <w:pStyle w:val="71ED0D6899BFFB45A67741E5E55A6468"/>
          </w:pPr>
          <w:r>
            <w:t>[Date]</w:t>
          </w:r>
        </w:p>
      </w:docPartBody>
    </w:docPart>
    <w:docPart>
      <w:docPartPr>
        <w:name w:val="9A6ADC8666715348A235EB2B51C0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C78C5-AE05-4D40-BEC5-DD1DAE5C3624}"/>
      </w:docPartPr>
      <w:docPartBody>
        <w:p w:rsidR="001242AD" w:rsidRDefault="009B2AC2">
          <w:pPr>
            <w:pStyle w:val="9A6ADC8666715348A235EB2B51C09102"/>
          </w:pPr>
          <w:r>
            <w:t>[Organization/Committee Name]</w:t>
          </w:r>
        </w:p>
      </w:docPartBody>
    </w:docPart>
    <w:docPart>
      <w:docPartPr>
        <w:name w:val="DC2C5EB9116C8A46B1B48A2DADDD3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2C9FF-F2F9-5A47-8E7D-49084FAAA5E9}"/>
      </w:docPartPr>
      <w:docPartBody>
        <w:p w:rsidR="001242AD" w:rsidRDefault="009B2AC2">
          <w:pPr>
            <w:pStyle w:val="DC2C5EB9116C8A46B1B48A2DADDD3EAF"/>
          </w:pPr>
          <w:r>
            <w:t>[date]</w:t>
          </w:r>
        </w:p>
      </w:docPartBody>
    </w:docPart>
    <w:docPart>
      <w:docPartPr>
        <w:name w:val="0CDDD02CDCBF3745A4FF5399B90F4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CBC7F-CE5B-A94A-BDC1-447BF8C6A2AE}"/>
      </w:docPartPr>
      <w:docPartBody>
        <w:p w:rsidR="001242AD" w:rsidRDefault="009B2AC2">
          <w:pPr>
            <w:pStyle w:val="0CDDD02CDCBF3745A4FF5399B90F467B"/>
          </w:pPr>
          <w:r w:rsidRPr="00272ABC">
            <w:rPr>
              <w:rStyle w:val="PlaceholderText"/>
            </w:rPr>
            <w:t>[Facilitator Name]</w:t>
          </w:r>
        </w:p>
      </w:docPartBody>
    </w:docPart>
    <w:docPart>
      <w:docPartPr>
        <w:name w:val="D8FC3B72CA65914EA6C61AFB7742B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EA46-528E-B247-AF2E-6C5C831F82FE}"/>
      </w:docPartPr>
      <w:docPartBody>
        <w:p w:rsidR="001242AD" w:rsidRDefault="009B2AC2">
          <w:pPr>
            <w:pStyle w:val="D8FC3B72CA65914EA6C61AFB7742BC89"/>
          </w:pPr>
          <w:r>
            <w:t>[Facilitator Name]</w:t>
          </w:r>
        </w:p>
      </w:docPartBody>
    </w:docPart>
    <w:docPart>
      <w:docPartPr>
        <w:name w:val="7F146B32299F3D409E03FE510A2AD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3D533-7021-6E47-8CF1-79EB3ADED471}"/>
      </w:docPartPr>
      <w:docPartBody>
        <w:p w:rsidR="001242AD" w:rsidRDefault="009B2AC2">
          <w:pPr>
            <w:pStyle w:val="7F146B32299F3D409E03FE510A2ADBC8"/>
          </w:pPr>
          <w:r w:rsidRPr="00272ABC">
            <w:rPr>
              <w:rStyle w:val="PlaceholderText"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C2"/>
    <w:rsid w:val="001242AD"/>
    <w:rsid w:val="00897EAC"/>
    <w:rsid w:val="009B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898C16DF50142A001CAC27ED6302E">
    <w:name w:val="F14898C16DF50142A001CAC27ED6302E"/>
  </w:style>
  <w:style w:type="paragraph" w:customStyle="1" w:styleId="71ED0D6899BFFB45A67741E5E55A6468">
    <w:name w:val="71ED0D6899BFFB45A67741E5E55A6468"/>
  </w:style>
  <w:style w:type="paragraph" w:customStyle="1" w:styleId="9A6ADC8666715348A235EB2B51C09102">
    <w:name w:val="9A6ADC8666715348A235EB2B51C0910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A3B8E1459FC044796DB280837837EFC">
    <w:name w:val="5A3B8E1459FC044796DB280837837EFC"/>
  </w:style>
  <w:style w:type="paragraph" w:customStyle="1" w:styleId="DC2C5EB9116C8A46B1B48A2DADDD3EAF">
    <w:name w:val="DC2C5EB9116C8A46B1B48A2DADDD3EAF"/>
  </w:style>
  <w:style w:type="paragraph" w:customStyle="1" w:styleId="1510CBFBF9A6EB4FBA8A0591E875290A">
    <w:name w:val="1510CBFBF9A6EB4FBA8A0591E875290A"/>
  </w:style>
  <w:style w:type="paragraph" w:customStyle="1" w:styleId="0CDDD02CDCBF3745A4FF5399B90F467B">
    <w:name w:val="0CDDD02CDCBF3745A4FF5399B90F467B"/>
  </w:style>
  <w:style w:type="paragraph" w:customStyle="1" w:styleId="BA1FB2740255E947B9C7CA089F93C3D0">
    <w:name w:val="BA1FB2740255E947B9C7CA089F93C3D0"/>
  </w:style>
  <w:style w:type="paragraph" w:customStyle="1" w:styleId="FC84475FA1BA0A4A88F89C40DABDF81E">
    <w:name w:val="FC84475FA1BA0A4A88F89C40DABDF81E"/>
  </w:style>
  <w:style w:type="paragraph" w:customStyle="1" w:styleId="7D48AD6E5CE1EF48A4C3689EA932690F">
    <w:name w:val="7D48AD6E5CE1EF48A4C3689EA932690F"/>
  </w:style>
  <w:style w:type="paragraph" w:customStyle="1" w:styleId="BCCA8644859F8843A4DACF3B1F9A4517">
    <w:name w:val="BCCA8644859F8843A4DACF3B1F9A4517"/>
  </w:style>
  <w:style w:type="paragraph" w:customStyle="1" w:styleId="6A9E908CEEF9914B9AB5E10C805CC8F9">
    <w:name w:val="6A9E908CEEF9914B9AB5E10C805CC8F9"/>
  </w:style>
  <w:style w:type="paragraph" w:customStyle="1" w:styleId="A441E0CF3AAED44DAAA6FCCAD7560558">
    <w:name w:val="A441E0CF3AAED44DAAA6FCCAD7560558"/>
  </w:style>
  <w:style w:type="paragraph" w:customStyle="1" w:styleId="63EEDE3311F2054887873303A6A61C94">
    <w:name w:val="63EEDE3311F2054887873303A6A61C94"/>
  </w:style>
  <w:style w:type="paragraph" w:customStyle="1" w:styleId="D8FC3B72CA65914EA6C61AFB7742BC89">
    <w:name w:val="D8FC3B72CA65914EA6C61AFB7742BC89"/>
  </w:style>
  <w:style w:type="paragraph" w:customStyle="1" w:styleId="7FB755F058F09440BBDC858745EABF77">
    <w:name w:val="7FB755F058F09440BBDC858745EABF77"/>
  </w:style>
  <w:style w:type="paragraph" w:customStyle="1" w:styleId="7F146B32299F3D409E03FE510A2ADBC8">
    <w:name w:val="7F146B32299F3D409E03FE510A2ADBC8"/>
  </w:style>
  <w:style w:type="paragraph" w:customStyle="1" w:styleId="7E8604F606278648AFA29C03553DD577">
    <w:name w:val="7E8604F606278648AFA29C03553DD577"/>
  </w:style>
  <w:style w:type="paragraph" w:customStyle="1" w:styleId="0F9B2A925E96584687B3CF7C0BD0F254">
    <w:name w:val="0F9B2A925E96584687B3CF7C0BD0F254"/>
  </w:style>
  <w:style w:type="paragraph" w:customStyle="1" w:styleId="CBB5356382C6A948BBEEE8065736331F">
    <w:name w:val="CBB5356382C6A948BBEEE80657363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form as a starting structure for your organizational meeting minutes; it has sections for agenda, attendees, issues, new business, and more. </APDescription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753206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2012-01-04T23:07:00+00:00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1423523</Value>
      <Value>1423524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Minutes for organization meeting (long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TP102810154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>2003 to 2007 conversion.</UANotes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8F6794-AAFD-47E4-ACD2-6FBABE4A727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A5E4BCA-D2D3-42D7-839E-EEB83BE3DD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8C0F9-0664-4CD3-ADC0-5328C6388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 (long form).dotx</Template>
  <TotalTime>5</TotalTime>
  <Pages>1</Pages>
  <Words>130</Words>
  <Characters>746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(long form)</vt:lpstr>
    </vt:vector>
  </TitlesOfParts>
  <Company>Microsoft Corporation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(long form)</dc:title>
  <dc:subject>Shift Tips Tracker</dc:subject>
  <dc:creator>Andrew Hartwig</dc:creator>
  <dc:description>Andrew Hartwig</dc:description>
  <cp:lastModifiedBy>Andrew Hartwig</cp:lastModifiedBy>
  <cp:revision>4</cp:revision>
  <cp:lastPrinted>2012-01-04T23:03:00Z</cp:lastPrinted>
  <dcterms:created xsi:type="dcterms:W3CDTF">2016-02-25T02:30:00Z</dcterms:created>
  <dcterms:modified xsi:type="dcterms:W3CDTF">2016-02-25T02:54:00Z</dcterms:modified>
  <cp:category>February 9, 2016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