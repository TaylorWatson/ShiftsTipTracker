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1E390631" w:rsidR="009A34F6" w:rsidRPr="00E824F4" w:rsidRDefault="001D5CC0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F59C0">
            <w:t>March</w:t>
          </w:r>
          <w:r w:rsidR="00CE2098">
            <w:t xml:space="preserve"> </w:t>
          </w:r>
          <w:r>
            <w:t>17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3C9F0326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D5CC0">
            <w:t>March 17,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7566EC3D" w:rsidR="009A34F6" w:rsidRPr="00A32DE9" w:rsidRDefault="001D5CC0">
      <w:r>
        <w:t>Presentation guidelines, deliverable overview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77E8545B" w:rsidR="009A34F6" w:rsidRPr="00A32DE9" w:rsidRDefault="001D5CC0">
      <w:r>
        <w:t xml:space="preserve">Preparation for app final completion. </w:t>
      </w:r>
      <w:r w:rsidR="00DA4F8F">
        <w:t xml:space="preserve"> </w:t>
      </w:r>
      <w:r w:rsidR="00CE2098">
        <w:t xml:space="preserve">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3EF9ABF2" w:rsidR="009A34F6" w:rsidRPr="00A32DE9" w:rsidRDefault="001D5CC0">
      <w:r>
        <w:t>Presentation overview, application development status.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6E5F511D" w:rsidR="009A34F6" w:rsidRDefault="009A34F6">
      <w:r>
        <w:t xml:space="preserve">Meeting was adjourned at </w:t>
      </w:r>
      <w:r w:rsidR="00CE2098">
        <w:t>1</w:t>
      </w:r>
      <w:r w:rsidR="00741D28">
        <w:t>:</w:t>
      </w:r>
      <w:r w:rsidR="00DA4F8F">
        <w:t>3</w:t>
      </w:r>
      <w:r w:rsidR="005F59C0">
        <w:t>0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3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1D5CC0">
            <w:t>March 24,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0A17BE"/>
    <w:rsid w:val="00122C72"/>
    <w:rsid w:val="0014349C"/>
    <w:rsid w:val="001D11AF"/>
    <w:rsid w:val="001D5CC0"/>
    <w:rsid w:val="00272ABC"/>
    <w:rsid w:val="00316C23"/>
    <w:rsid w:val="003218DF"/>
    <w:rsid w:val="003F22E2"/>
    <w:rsid w:val="00484405"/>
    <w:rsid w:val="005578C9"/>
    <w:rsid w:val="005F59C0"/>
    <w:rsid w:val="00610188"/>
    <w:rsid w:val="00646379"/>
    <w:rsid w:val="0069738C"/>
    <w:rsid w:val="00741D28"/>
    <w:rsid w:val="00780BF7"/>
    <w:rsid w:val="00841066"/>
    <w:rsid w:val="00841320"/>
    <w:rsid w:val="00925500"/>
    <w:rsid w:val="009A34F6"/>
    <w:rsid w:val="00A1127D"/>
    <w:rsid w:val="00A32DE9"/>
    <w:rsid w:val="00A72A35"/>
    <w:rsid w:val="00B8376C"/>
    <w:rsid w:val="00CE2098"/>
    <w:rsid w:val="00D930E5"/>
    <w:rsid w:val="00DA4F8F"/>
    <w:rsid w:val="00DB3CF3"/>
    <w:rsid w:val="00E44288"/>
    <w:rsid w:val="00E5029D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F00A6"/>
    <w:rsid w:val="004526B0"/>
    <w:rsid w:val="00897EAC"/>
    <w:rsid w:val="009B2AC2"/>
    <w:rsid w:val="00C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2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3</cp:revision>
  <cp:lastPrinted>2012-01-04T23:03:00Z</cp:lastPrinted>
  <dcterms:created xsi:type="dcterms:W3CDTF">2016-03-17T16:42:00Z</dcterms:created>
  <dcterms:modified xsi:type="dcterms:W3CDTF">2016-04-14T14:43:00Z</dcterms:modified>
  <cp:category>March 17,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